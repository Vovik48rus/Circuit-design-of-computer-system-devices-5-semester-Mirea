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E63EC" w:rsidRPr="0032675E" w14:paraId="7BF38B63" w14:textId="77777777" w:rsidTr="00D058B7">
        <w:trPr>
          <w:cantSplit/>
          <w:trHeight w:val="1201"/>
          <w:jc w:val="center"/>
        </w:trPr>
        <w:tc>
          <w:tcPr>
            <w:tcW w:w="9600" w:type="dxa"/>
          </w:tcPr>
          <w:p w14:paraId="188686F1" w14:textId="77777777" w:rsidR="0032675E" w:rsidRPr="0032675E" w:rsidRDefault="0032675E" w:rsidP="00C602ED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0F5EBB" wp14:editId="17B22240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3EC" w:rsidRPr="0032675E" w14:paraId="6B1FF097" w14:textId="77777777" w:rsidTr="00D058B7">
        <w:trPr>
          <w:cantSplit/>
          <w:trHeight w:val="180"/>
          <w:jc w:val="center"/>
        </w:trPr>
        <w:tc>
          <w:tcPr>
            <w:tcW w:w="9600" w:type="dxa"/>
          </w:tcPr>
          <w:p w14:paraId="49375761" w14:textId="77777777" w:rsidR="0032675E" w:rsidRPr="0032675E" w:rsidRDefault="0032675E" w:rsidP="00C602ED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E63EC" w:rsidRPr="0032675E" w14:paraId="70015EC9" w14:textId="77777777" w:rsidTr="00D058B7">
        <w:trPr>
          <w:cantSplit/>
          <w:trHeight w:val="2146"/>
          <w:jc w:val="center"/>
        </w:trPr>
        <w:tc>
          <w:tcPr>
            <w:tcW w:w="9600" w:type="dxa"/>
          </w:tcPr>
          <w:p w14:paraId="435DAE37" w14:textId="77777777" w:rsidR="0032675E" w:rsidRPr="0032675E" w:rsidRDefault="0032675E" w:rsidP="00C602ED">
            <w:pPr>
              <w:ind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F15A67" w14:textId="77777777" w:rsidR="0032675E" w:rsidRPr="0032675E" w:rsidRDefault="0032675E" w:rsidP="00C602ED">
            <w:pPr>
              <w:ind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5262D3B" w14:textId="77777777" w:rsidR="0032675E" w:rsidRPr="0032675E" w:rsidRDefault="0032675E" w:rsidP="00C602ED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54A22E89" w14:textId="77777777" w:rsidR="0032675E" w:rsidRPr="0032675E" w:rsidRDefault="0032675E" w:rsidP="00C602ED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6CE03295" w14:textId="77777777" w:rsidR="0032675E" w:rsidRPr="0032675E" w:rsidRDefault="0032675E" w:rsidP="00C602ED">
            <w:pPr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32675E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7D89D89" wp14:editId="58F07DA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1DF3B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9E2B25" w14:textId="77777777" w:rsidR="0032675E" w:rsidRPr="0032675E" w:rsidRDefault="0032675E" w:rsidP="0032675E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1EA1A75" w14:textId="77777777" w:rsidR="0032675E" w:rsidRPr="0032675E" w:rsidRDefault="0032675E" w:rsidP="0032675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D05E9A0" w14:textId="77777777" w:rsidR="0032675E" w:rsidRPr="0032675E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6E060FD" w14:textId="7A66FEFB" w:rsidR="0032675E" w:rsidRPr="001851CD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32675E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1851CD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 w:rsidR="00206733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08F596CA" w14:textId="77777777" w:rsidR="0032675E" w:rsidRPr="0032675E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zh-CN"/>
        </w:rPr>
        <w:t>«</w:t>
      </w:r>
      <w:r w:rsidR="00E26AAA" w:rsidRPr="00E26AAA">
        <w:rPr>
          <w:rFonts w:eastAsia="SimSun" w:cs="Times New Roman"/>
          <w:color w:val="000000" w:themeColor="text1"/>
          <w:sz w:val="24"/>
          <w:szCs w:val="24"/>
        </w:rPr>
        <w:t>Проектирование вычислительных устройств для синтеза сигналов трансцендентных функций</w:t>
      </w:r>
      <w:r w:rsidRPr="0032675E">
        <w:rPr>
          <w:rFonts w:eastAsia="SimSun" w:cs="Times New Roman"/>
          <w:sz w:val="24"/>
          <w:szCs w:val="24"/>
          <w:lang w:eastAsia="zh-CN"/>
        </w:rPr>
        <w:t>»</w:t>
      </w:r>
    </w:p>
    <w:p w14:paraId="50A684CB" w14:textId="77777777" w:rsidR="0032675E" w:rsidRPr="0032675E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F414F8B" w14:textId="77777777" w:rsidR="0032675E" w:rsidRPr="0032675E" w:rsidRDefault="0032675E" w:rsidP="0032675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27953B46" w14:textId="77777777" w:rsidR="0032675E" w:rsidRPr="0032675E" w:rsidRDefault="0032675E" w:rsidP="0032675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sz w:val="24"/>
          <w:szCs w:val="24"/>
          <w:lang w:eastAsia="ru-RU"/>
        </w:rPr>
      </w:pPr>
    </w:p>
    <w:p w14:paraId="230FB39D" w14:textId="77777777" w:rsidR="0032675E" w:rsidRPr="0032675E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7E63EC" w:rsidRPr="0032675E" w14:paraId="09A97527" w14:textId="77777777" w:rsidTr="00D058B7">
        <w:tc>
          <w:tcPr>
            <w:tcW w:w="4927" w:type="dxa"/>
          </w:tcPr>
          <w:p w14:paraId="2C6A56F1" w14:textId="77777777" w:rsidR="0032675E" w:rsidRPr="0032675E" w:rsidRDefault="0032675E" w:rsidP="0032675E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6962B47" w14:textId="77777777" w:rsidR="0032675E" w:rsidRPr="0032675E" w:rsidRDefault="0032675E" w:rsidP="0032675E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>ИВБО-</w:t>
            </w:r>
            <w:r w:rsidR="007E63EC">
              <w:rPr>
                <w:rFonts w:eastAsia="SimSun" w:cs="Times New Roman"/>
                <w:sz w:val="24"/>
                <w:szCs w:val="24"/>
              </w:rPr>
              <w:t>20</w:t>
            </w:r>
            <w:r w:rsidRPr="0032675E">
              <w:rPr>
                <w:rFonts w:eastAsia="SimSun" w:cs="Times New Roman"/>
                <w:sz w:val="24"/>
                <w:szCs w:val="24"/>
              </w:rPr>
              <w:t>-23</w:t>
            </w:r>
          </w:p>
        </w:tc>
        <w:tc>
          <w:tcPr>
            <w:tcW w:w="4927" w:type="dxa"/>
          </w:tcPr>
          <w:p w14:paraId="4A070075" w14:textId="77777777" w:rsidR="0032675E" w:rsidRPr="0032675E" w:rsidRDefault="007E63EC" w:rsidP="0032675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</w:rPr>
              <w:t>Деревянных В.С.</w:t>
            </w:r>
          </w:p>
        </w:tc>
      </w:tr>
      <w:tr w:rsidR="007E63EC" w:rsidRPr="0032675E" w14:paraId="2255899C" w14:textId="77777777" w:rsidTr="00D058B7">
        <w:tc>
          <w:tcPr>
            <w:tcW w:w="4927" w:type="dxa"/>
          </w:tcPr>
          <w:p w14:paraId="45001B2E" w14:textId="77777777" w:rsidR="0032675E" w:rsidRPr="0032675E" w:rsidRDefault="0032675E" w:rsidP="0032675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01F8E86" w14:textId="77777777" w:rsidR="0032675E" w:rsidRPr="0032675E" w:rsidRDefault="0032675E" w:rsidP="0032675E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E26AAA" w:rsidRPr="00E26AAA">
              <w:rPr>
                <w:rFonts w:eastAsia="SimSun" w:cs="Times New Roman"/>
                <w:sz w:val="24"/>
                <w:szCs w:val="24"/>
              </w:rPr>
              <w:t xml:space="preserve">старший </w:t>
            </w:r>
            <w:r w:rsidRPr="0032675E">
              <w:rPr>
                <w:rFonts w:eastAsia="SimSun" w:cs="Times New Roman"/>
                <w:sz w:val="24"/>
                <w:szCs w:val="24"/>
              </w:rPr>
              <w:t>преподаватель кафедры ВТ</w:t>
            </w:r>
          </w:p>
        </w:tc>
        <w:tc>
          <w:tcPr>
            <w:tcW w:w="4927" w:type="dxa"/>
          </w:tcPr>
          <w:p w14:paraId="45AB8A37" w14:textId="77777777" w:rsidR="0032675E" w:rsidRPr="0032675E" w:rsidRDefault="0032675E" w:rsidP="0032675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0E22A28" w14:textId="77777777" w:rsidR="0032675E" w:rsidRPr="0032675E" w:rsidRDefault="0032675E" w:rsidP="0032675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 w:rsidRPr="0032675E"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 w:rsidRPr="0032675E">
              <w:rPr>
                <w:rFonts w:eastAsia="SimSun" w:cs="Times New Roman"/>
                <w:sz w:val="24"/>
                <w:szCs w:val="24"/>
              </w:rPr>
              <w:t xml:space="preserve"> Н.А.</w:t>
            </w:r>
          </w:p>
          <w:p w14:paraId="5F7839FD" w14:textId="77777777" w:rsidR="0032675E" w:rsidRPr="0032675E" w:rsidRDefault="0032675E" w:rsidP="0032675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32675E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7E63EC" w:rsidRPr="0032675E" w14:paraId="5F8A8CB4" w14:textId="77777777" w:rsidTr="00D058B7">
        <w:tc>
          <w:tcPr>
            <w:tcW w:w="4927" w:type="dxa"/>
          </w:tcPr>
          <w:p w14:paraId="468CF253" w14:textId="77777777" w:rsidR="0032675E" w:rsidRPr="0032675E" w:rsidRDefault="0032675E" w:rsidP="0032675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8392D06" w14:textId="77777777" w:rsidR="0032675E" w:rsidRPr="0032675E" w:rsidRDefault="0032675E" w:rsidP="0032675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  <w:r w:rsidRPr="0032675E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348114F9" w14:textId="77777777" w:rsidR="0032675E" w:rsidRPr="0032675E" w:rsidRDefault="0032675E" w:rsidP="0032675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70E6D79" w14:textId="77777777" w:rsidR="0032675E" w:rsidRPr="0032675E" w:rsidRDefault="0032675E" w:rsidP="0032675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Pr="0032675E">
              <w:rPr>
                <w:rFonts w:eastAsia="SimSun" w:cs="Times New Roman"/>
                <w:sz w:val="24"/>
                <w:szCs w:val="24"/>
              </w:rPr>
              <w:t>«_</w:t>
            </w:r>
            <w:proofErr w:type="gramStart"/>
            <w:r w:rsidRPr="0032675E">
              <w:rPr>
                <w:rFonts w:eastAsia="SimSun" w:cs="Times New Roman"/>
                <w:sz w:val="24"/>
                <w:szCs w:val="24"/>
              </w:rPr>
              <w:t>_»_</w:t>
            </w:r>
            <w:proofErr w:type="gramEnd"/>
            <w:r w:rsidRPr="0032675E">
              <w:rPr>
                <w:rFonts w:eastAsia="SimSun" w:cs="Times New Roman"/>
                <w:sz w:val="24"/>
                <w:szCs w:val="24"/>
              </w:rPr>
              <w:t>______2025 г</w:t>
            </w:r>
            <w:r w:rsidRPr="0032675E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  <w:r w:rsidRPr="0032675E">
              <w:rPr>
                <w:rFonts w:eastAsia="SimSun" w:cs="Times New Roman"/>
                <w:sz w:val="24"/>
                <w:szCs w:val="24"/>
              </w:rPr>
              <w:tab/>
            </w:r>
          </w:p>
        </w:tc>
      </w:tr>
      <w:tr w:rsidR="007E63EC" w:rsidRPr="0032675E" w14:paraId="4813ADB0" w14:textId="77777777" w:rsidTr="00D058B7">
        <w:tc>
          <w:tcPr>
            <w:tcW w:w="4927" w:type="dxa"/>
          </w:tcPr>
          <w:p w14:paraId="6144B5BF" w14:textId="77777777" w:rsidR="0032675E" w:rsidRPr="0032675E" w:rsidRDefault="0032675E" w:rsidP="0032675E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>«Зачтено»</w:t>
            </w:r>
            <w:r w:rsidRPr="0032675E"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23FD50DB" w14:textId="77777777" w:rsidR="0032675E" w:rsidRPr="0032675E" w:rsidRDefault="0032675E" w:rsidP="0032675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32675E">
              <w:rPr>
                <w:rFonts w:eastAsia="SimSun" w:cs="Times New Roman"/>
                <w:sz w:val="24"/>
                <w:szCs w:val="24"/>
              </w:rPr>
              <w:t xml:space="preserve"> «_</w:t>
            </w:r>
            <w:proofErr w:type="gramStart"/>
            <w:r w:rsidRPr="0032675E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32675E">
              <w:rPr>
                <w:rFonts w:eastAsia="SimSun" w:cs="Times New Roman"/>
                <w:sz w:val="24"/>
                <w:szCs w:val="24"/>
              </w:rPr>
              <w:t>»_</w:t>
            </w:r>
            <w:proofErr w:type="gramEnd"/>
            <w:r w:rsidRPr="0032675E">
              <w:rPr>
                <w:rFonts w:eastAsia="SimSun" w:cs="Times New Roman"/>
                <w:sz w:val="24"/>
                <w:szCs w:val="24"/>
              </w:rPr>
              <w:t>______2025 г.</w:t>
            </w:r>
          </w:p>
        </w:tc>
      </w:tr>
    </w:tbl>
    <w:p w14:paraId="35FB0165" w14:textId="77777777" w:rsidR="0032675E" w:rsidRPr="0032675E" w:rsidRDefault="0032675E" w:rsidP="0032675E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79714BF7" w14:textId="77777777" w:rsidR="0032675E" w:rsidRPr="00E26AAA" w:rsidRDefault="0032675E" w:rsidP="0032675E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val="en-US" w:eastAsia="ru-RU"/>
        </w:rPr>
      </w:pPr>
    </w:p>
    <w:p w14:paraId="0A7C3F7D" w14:textId="77777777" w:rsidR="0032675E" w:rsidRPr="0032675E" w:rsidRDefault="0032675E" w:rsidP="0032675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5B9C6285" w14:textId="77777777" w:rsidR="0032675E" w:rsidRPr="0032675E" w:rsidRDefault="0032675E" w:rsidP="0032675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197C666E" w14:textId="77777777" w:rsidR="0032675E" w:rsidRPr="0032675E" w:rsidRDefault="0032675E" w:rsidP="0032675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32675E">
        <w:rPr>
          <w:rFonts w:eastAsia="SimSun" w:cs="Times New Roman"/>
          <w:sz w:val="24"/>
          <w:szCs w:val="24"/>
          <w:lang w:eastAsia="ru-RU"/>
        </w:rPr>
        <w:t>Москва 2025</w:t>
      </w:r>
    </w:p>
    <w:p w14:paraId="547242D5" w14:textId="77777777" w:rsidR="0004690E" w:rsidRPr="007E63EC" w:rsidRDefault="009E241C" w:rsidP="0032675E">
      <w:pPr>
        <w:pStyle w:val="a"/>
        <w:numPr>
          <w:ilvl w:val="0"/>
          <w:numId w:val="0"/>
        </w:numPr>
        <w:outlineLvl w:val="9"/>
      </w:pPr>
      <w:r w:rsidRPr="007E63EC">
        <w:lastRenderedPageBreak/>
        <w:t>Аннотация</w:t>
      </w:r>
    </w:p>
    <w:p w14:paraId="3E7ABA0C" w14:textId="61E9ED0F" w:rsidR="009E241C" w:rsidRPr="007E63EC" w:rsidRDefault="009E241C" w:rsidP="009E241C">
      <w:pPr>
        <w:ind w:firstLine="708"/>
      </w:pPr>
      <w:r w:rsidRPr="007E63EC">
        <w:t xml:space="preserve">Работа включает в себя </w:t>
      </w:r>
      <w:r w:rsidR="00911215">
        <w:t>1</w:t>
      </w:r>
      <w:r w:rsidRPr="007E63EC">
        <w:t xml:space="preserve"> рисун</w:t>
      </w:r>
      <w:r w:rsidR="00911215">
        <w:t>ок</w:t>
      </w:r>
      <w:r w:rsidRPr="007E63EC">
        <w:t>,</w:t>
      </w:r>
      <w:r w:rsidR="00FE75E1" w:rsidRPr="007E63EC">
        <w:t xml:space="preserve"> </w:t>
      </w:r>
      <w:r w:rsidR="00911215">
        <w:t>4</w:t>
      </w:r>
      <w:r w:rsidRPr="007E63EC">
        <w:t xml:space="preserve"> листинг</w:t>
      </w:r>
      <w:r w:rsidR="00911215">
        <w:t>а</w:t>
      </w:r>
      <w:r w:rsidRPr="007E63EC">
        <w:t xml:space="preserve">. Количество страниц в работе — </w:t>
      </w:r>
      <w:r w:rsidR="00CB15BE" w:rsidRPr="007E63EC">
        <w:t>1</w:t>
      </w:r>
      <w:r w:rsidR="008D2A2A">
        <w:t>5</w:t>
      </w:r>
      <w:r w:rsidRPr="007E63EC">
        <w:t>.</w:t>
      </w:r>
    </w:p>
    <w:p w14:paraId="054041F1" w14:textId="77777777" w:rsidR="009E241C" w:rsidRPr="007E63EC" w:rsidRDefault="009E241C">
      <w:pPr>
        <w:spacing w:after="160" w:line="278" w:lineRule="auto"/>
        <w:ind w:firstLine="0"/>
        <w:jc w:val="left"/>
      </w:pPr>
      <w:r w:rsidRPr="007E63EC">
        <w:br w:type="page"/>
      </w:r>
    </w:p>
    <w:sdt>
      <w:sdtPr>
        <w:rPr>
          <w:rFonts w:eastAsiaTheme="minorHAnsi" w:cstheme="minorBidi"/>
          <w:b w:val="0"/>
          <w:caps w:val="0"/>
          <w:spacing w:val="0"/>
          <w:kern w:val="0"/>
          <w:sz w:val="28"/>
          <w:szCs w:val="22"/>
          <w14:ligatures w14:val="none"/>
        </w:rPr>
        <w:id w:val="-6138257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2E7D64" w14:textId="77777777" w:rsidR="00694FB1" w:rsidRPr="007E63EC" w:rsidRDefault="00694FB1" w:rsidP="00132AEF">
          <w:pPr>
            <w:pStyle w:val="a"/>
            <w:numPr>
              <w:ilvl w:val="0"/>
              <w:numId w:val="0"/>
            </w:numPr>
            <w:jc w:val="center"/>
            <w:outlineLvl w:val="9"/>
          </w:pPr>
          <w:r w:rsidRPr="007E63EC">
            <w:t>Содержание</w:t>
          </w:r>
        </w:p>
        <w:p w14:paraId="324FCAB5" w14:textId="445758D8" w:rsidR="00911215" w:rsidRDefault="00694FB1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E63EC">
            <w:fldChar w:fldCharType="begin"/>
          </w:r>
          <w:r w:rsidRPr="007E63EC">
            <w:instrText xml:space="preserve"> TOC \o "1-2" \h \z \u </w:instrText>
          </w:r>
          <w:r w:rsidRPr="007E63EC">
            <w:fldChar w:fldCharType="separate"/>
          </w:r>
          <w:hyperlink w:anchor="_Toc209229887" w:history="1">
            <w:r w:rsidR="00911215" w:rsidRPr="00794376">
              <w:rPr>
                <w:rStyle w:val="af2"/>
                <w:noProof/>
              </w:rPr>
              <w:t>Введение</w:t>
            </w:r>
            <w:r w:rsidR="00911215">
              <w:rPr>
                <w:noProof/>
                <w:webHidden/>
              </w:rPr>
              <w:tab/>
            </w:r>
            <w:r w:rsidR="00911215">
              <w:rPr>
                <w:noProof/>
                <w:webHidden/>
              </w:rPr>
              <w:fldChar w:fldCharType="begin"/>
            </w:r>
            <w:r w:rsidR="00911215">
              <w:rPr>
                <w:noProof/>
                <w:webHidden/>
              </w:rPr>
              <w:instrText xml:space="preserve"> PAGEREF _Toc209229887 \h </w:instrText>
            </w:r>
            <w:r w:rsidR="00911215">
              <w:rPr>
                <w:noProof/>
                <w:webHidden/>
              </w:rPr>
            </w:r>
            <w:r w:rsidR="00911215"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4</w:t>
            </w:r>
            <w:r w:rsidR="00911215">
              <w:rPr>
                <w:noProof/>
                <w:webHidden/>
              </w:rPr>
              <w:fldChar w:fldCharType="end"/>
            </w:r>
          </w:hyperlink>
        </w:p>
        <w:p w14:paraId="3A20620A" w14:textId="16C2CB06" w:rsidR="00911215" w:rsidRDefault="00911215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88" w:history="1">
            <w:r w:rsidRPr="00794376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F3C6" w14:textId="1982C0DA" w:rsidR="00911215" w:rsidRDefault="00911215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89" w:history="1">
            <w:r w:rsidRPr="00794376">
              <w:rPr>
                <w:rStyle w:val="af2"/>
                <w:noProof/>
              </w:rPr>
              <w:t>2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BA1D" w14:textId="050A2927" w:rsidR="00911215" w:rsidRDefault="00911215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0" w:history="1">
            <w:r w:rsidRPr="00794376">
              <w:rPr>
                <w:rStyle w:val="af2"/>
                <w:noProof/>
                <w:lang w:val="en-US"/>
              </w:rPr>
              <w:t>2.1</w:t>
            </w:r>
            <w:r w:rsidRPr="00794376">
              <w:rPr>
                <w:rStyle w:val="af2"/>
                <w:noProof/>
              </w:rPr>
              <w:t xml:space="preserve">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B371" w14:textId="3E7293BA" w:rsidR="00911215" w:rsidRDefault="00911215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1" w:history="1">
            <w:r w:rsidRPr="00794376">
              <w:rPr>
                <w:rStyle w:val="af2"/>
                <w:noProof/>
              </w:rPr>
              <w:t>2.2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C5C6" w14:textId="4C9E5310" w:rsidR="00911215" w:rsidRDefault="00911215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2" w:history="1">
            <w:r w:rsidRPr="00794376">
              <w:rPr>
                <w:rStyle w:val="af2"/>
                <w:noProof/>
              </w:rPr>
              <w:t>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20F6" w14:textId="2B32AB41" w:rsidR="00911215" w:rsidRDefault="00911215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3" w:history="1">
            <w:r w:rsidRPr="00794376">
              <w:rPr>
                <w:rStyle w:val="af2"/>
                <w:noProof/>
              </w:rPr>
              <w:t>3.1 Тестовый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43A7" w14:textId="352BCD28" w:rsidR="00911215" w:rsidRDefault="00911215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4" w:history="1">
            <w:r w:rsidRPr="00794376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1FAF" w14:textId="4672B32A" w:rsidR="00911215" w:rsidRDefault="00911215">
          <w:pPr>
            <w:pStyle w:val="12"/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29895" w:history="1">
            <w:r w:rsidRPr="00794376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C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266C" w14:textId="3C863106" w:rsidR="00694FB1" w:rsidRPr="007E63EC" w:rsidRDefault="00694FB1" w:rsidP="00CD0053">
          <w:pPr>
            <w:ind w:firstLine="0"/>
          </w:pPr>
          <w:r w:rsidRPr="007E63EC">
            <w:fldChar w:fldCharType="end"/>
          </w:r>
        </w:p>
      </w:sdtContent>
    </w:sdt>
    <w:p w14:paraId="0787BAC1" w14:textId="77777777" w:rsidR="009E241C" w:rsidRPr="007E63EC" w:rsidRDefault="009E241C">
      <w:pPr>
        <w:spacing w:after="160" w:line="278" w:lineRule="auto"/>
        <w:ind w:firstLine="0"/>
        <w:jc w:val="left"/>
      </w:pPr>
      <w:r w:rsidRPr="007E63EC">
        <w:br w:type="page"/>
      </w:r>
    </w:p>
    <w:p w14:paraId="7D143675" w14:textId="77777777" w:rsidR="009E241C" w:rsidRPr="007E63EC" w:rsidRDefault="009E241C" w:rsidP="00132AEF">
      <w:pPr>
        <w:pStyle w:val="a"/>
        <w:numPr>
          <w:ilvl w:val="0"/>
          <w:numId w:val="0"/>
        </w:numPr>
        <w:jc w:val="center"/>
      </w:pPr>
      <w:bookmarkStart w:id="0" w:name="_Toc209229887"/>
      <w:r w:rsidRPr="007E63EC">
        <w:lastRenderedPageBreak/>
        <w:t>Введение</w:t>
      </w:r>
      <w:bookmarkEnd w:id="0"/>
    </w:p>
    <w:p w14:paraId="57F341D1" w14:textId="77777777" w:rsidR="00AC6128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>Трансцендентные функции, такие как экспоненциальные, логарифмические и тригонометрические, являются математическим фундаментом для широкого спектра вычислительных задач. Они критически важны в областях цифровой обработки сигналов, беспроводной связи (например, для синтезаторов прямого цифрового синтеза — DDS), машинного обучения, финансового моделирования и компьютерной графики. Высокоскоростное и эффективное вычисление этих функций непосредственно на аппаратном уровне является ключевым требованием для современных высокопроизводительных систем, где программные реализации на процессорах общего назначения часто не удовлетворяют требованиям по скорости и энергопотреблению.</w:t>
      </w:r>
    </w:p>
    <w:p w14:paraId="2A30CBC3" w14:textId="77777777" w:rsidR="00AC6128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 xml:space="preserve">Трансцендентными называются функции, которые не могут быть выражены через конечное число алгебраических операций (сложения, умножения, деления и извлечения корня). Их вычисление не может быть точно представлено конечным полиномом, что требует применения специализированных </w:t>
      </w:r>
      <w:proofErr w:type="spellStart"/>
      <w:r w:rsidRPr="00AC6128">
        <w:rPr>
          <w:rFonts w:eastAsiaTheme="minorEastAsia"/>
        </w:rPr>
        <w:t>аппроксимационных</w:t>
      </w:r>
      <w:proofErr w:type="spellEnd"/>
      <w:r w:rsidRPr="00AC6128">
        <w:rPr>
          <w:rFonts w:eastAsiaTheme="minorEastAsia"/>
        </w:rPr>
        <w:t xml:space="preserve"> алгоритмов.</w:t>
      </w:r>
    </w:p>
    <w:p w14:paraId="2D05D3B4" w14:textId="77777777" w:rsidR="00AC6128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>Прямая точная реализация трансцендентных функций на ПЛИС невозможна из-за их природы. Вместо этого используются алгоритмы, которые находят приближенное значение функции с заданной точностью. Ключевыми задачами при этом являются:</w:t>
      </w:r>
    </w:p>
    <w:p w14:paraId="53976E64" w14:textId="77777777" w:rsidR="00AC6128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>Выбор алгоритма аппроксимации: наиболее распространенные методы включая полиномиальные приближения (ряды Тейлора, Чебышёва), таблично-алгоритмические методы (CORDIC) и итерационные алгоритмы.</w:t>
      </w:r>
    </w:p>
    <w:p w14:paraId="7372CF89" w14:textId="77777777" w:rsidR="00AC6128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>Оптимизация по площади и быстродействию: существует компромисс между точностью результата, количеством потребляемых аппаратных ресурсов и задержкой вычисления.</w:t>
      </w:r>
    </w:p>
    <w:p w14:paraId="6E5E0EEB" w14:textId="1690B97A" w:rsidR="00402C66" w:rsidRPr="00AC6128" w:rsidRDefault="00AC6128" w:rsidP="00AC6128">
      <w:pPr>
        <w:rPr>
          <w:rFonts w:eastAsiaTheme="minorEastAsia"/>
        </w:rPr>
      </w:pPr>
      <w:r w:rsidRPr="00AC6128">
        <w:rPr>
          <w:rFonts w:eastAsiaTheme="minorEastAsia"/>
        </w:rPr>
        <w:t>Корректная обработка чисел: Выбор формата представления данных (целочисленный фиксированной точки или число с плавающей точкой) и обеспечение контроля над ошибками округления.</w:t>
      </w:r>
    </w:p>
    <w:p w14:paraId="296F3167" w14:textId="77777777" w:rsidR="00985242" w:rsidRPr="00B94636" w:rsidRDefault="009E241C" w:rsidP="00B94636">
      <w:pPr>
        <w:pStyle w:val="a"/>
      </w:pPr>
      <w:bookmarkStart w:id="1" w:name="_Toc209229888"/>
      <w:r w:rsidRPr="00B94636">
        <w:lastRenderedPageBreak/>
        <w:t>Постановка задачи</w:t>
      </w:r>
      <w:bookmarkEnd w:id="1"/>
    </w:p>
    <w:p w14:paraId="29C702C7" w14:textId="77777777" w:rsidR="009012D6" w:rsidRDefault="009012D6" w:rsidP="009012D6">
      <w:pPr>
        <w:pStyle w:val="a1"/>
        <w:ind w:left="0"/>
        <w:rPr>
          <w:lang w:val="en-US"/>
        </w:rPr>
      </w:pPr>
      <w:r w:rsidRPr="007E63EC">
        <w:t>В ходе выполнения восьмой практической работы необходимо выполнить следующие задачи:</w:t>
      </w:r>
    </w:p>
    <w:p w14:paraId="536538C4" w14:textId="6D4640EF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Изучить различные методы вычисления тригонометрических функций</w:t>
      </w:r>
    </w:p>
    <w:p w14:paraId="6D3F9E87" w14:textId="1F5E4329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 xml:space="preserve">Реализовать вычисление синуса и косинуса с помощью алгоритма </w:t>
      </w:r>
      <w:r w:rsidRPr="00AC6128">
        <w:rPr>
          <w:lang w:val="en-US"/>
        </w:rPr>
        <w:t>CORDIC</w:t>
      </w:r>
    </w:p>
    <w:p w14:paraId="3CB18D64" w14:textId="75CD1B08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Реализовать вычисление синуса и косинуса методом разложения в ряд Тейлора</w:t>
      </w:r>
    </w:p>
    <w:p w14:paraId="028A01FC" w14:textId="16BFAC38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Реализовать вычисление синуса и косинуса с помощью таблицы готовых значений</w:t>
      </w:r>
    </w:p>
    <w:p w14:paraId="037ACD0F" w14:textId="49546772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Провести верификацию правильности работы всех методов</w:t>
      </w:r>
    </w:p>
    <w:p w14:paraId="191967E2" w14:textId="25A8BFCB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Сравнить точность предложенных методов</w:t>
      </w:r>
    </w:p>
    <w:p w14:paraId="70CC51D4" w14:textId="08CEEB64" w:rsidR="00AC6128" w:rsidRPr="00AC6128" w:rsidRDefault="00AC6128" w:rsidP="00AC6128">
      <w:pPr>
        <w:pStyle w:val="a1"/>
        <w:numPr>
          <w:ilvl w:val="0"/>
          <w:numId w:val="25"/>
        </w:numPr>
        <w:ind w:left="0" w:firstLine="709"/>
      </w:pPr>
      <w:r w:rsidRPr="00AC6128">
        <w:t>Составить отчёт</w:t>
      </w:r>
    </w:p>
    <w:p w14:paraId="29BDDFCF" w14:textId="77777777" w:rsidR="009E241C" w:rsidRPr="007E63EC" w:rsidRDefault="009E241C" w:rsidP="009012D6">
      <w:pPr>
        <w:pStyle w:val="a1"/>
        <w:ind w:left="709" w:firstLine="0"/>
      </w:pPr>
      <w:r w:rsidRPr="007E63EC">
        <w:br w:type="page"/>
      </w:r>
    </w:p>
    <w:p w14:paraId="743FD4B3" w14:textId="77777777" w:rsidR="00985242" w:rsidRPr="00132AEF" w:rsidRDefault="009E241C" w:rsidP="00132AEF">
      <w:pPr>
        <w:pStyle w:val="a"/>
      </w:pPr>
      <w:bookmarkStart w:id="2" w:name="_Toc209229889"/>
      <w:r w:rsidRPr="00132AEF">
        <w:lastRenderedPageBreak/>
        <w:t>Проектирование и реализация</w:t>
      </w:r>
      <w:bookmarkEnd w:id="2"/>
    </w:p>
    <w:p w14:paraId="4FCFC253" w14:textId="7838D82C" w:rsidR="00B21B57" w:rsidRDefault="00AC6128" w:rsidP="00132AEF">
      <w:pPr>
        <w:pStyle w:val="2"/>
        <w:rPr>
          <w:lang w:val="en-US"/>
        </w:rPr>
      </w:pPr>
      <w:bookmarkStart w:id="3" w:name="_Toc209229890"/>
      <w:r>
        <w:t>Методы решения</w:t>
      </w:r>
      <w:bookmarkEnd w:id="3"/>
    </w:p>
    <w:p w14:paraId="5815B04C" w14:textId="77777777" w:rsidR="00AC6128" w:rsidRDefault="00AC6128" w:rsidP="00AC6128">
      <w:pPr>
        <w:pStyle w:val="afb"/>
      </w:pPr>
      <w:r>
        <w:t>Всего для реализации предложено три метода:</w:t>
      </w:r>
    </w:p>
    <w:p w14:paraId="53193EAE" w14:textId="77777777" w:rsidR="00AC6128" w:rsidRDefault="00AC6128" w:rsidP="00AC6128">
      <w:pPr>
        <w:pStyle w:val="a1"/>
        <w:numPr>
          <w:ilvl w:val="0"/>
          <w:numId w:val="27"/>
        </w:numPr>
        <w:ind w:left="0" w:firstLine="709"/>
      </w:pPr>
      <w:r>
        <w:t>Алгоритм CORDIC. Алгоритм использует последовательные повороты вектора на заранее вычисленные и зашитые в ROM углы. Для каждой итерации требуются только операции сложения/вычитания и сдвиг.</w:t>
      </w:r>
    </w:p>
    <w:p w14:paraId="0A8688B5" w14:textId="77777777" w:rsidR="00AC6128" w:rsidRDefault="00AC6128" w:rsidP="00AC6128">
      <w:pPr>
        <w:pStyle w:val="a1"/>
        <w:numPr>
          <w:ilvl w:val="0"/>
          <w:numId w:val="27"/>
        </w:numPr>
        <w:ind w:left="0" w:firstLine="709"/>
      </w:pPr>
      <w:r>
        <w:t>Аппроксимация рядом Тейлора. Программная реализация вычисляет тригонометрические функции путём их разложения в ряд Тейлора.</w:t>
      </w:r>
    </w:p>
    <w:p w14:paraId="66374604" w14:textId="77777777" w:rsidR="00AC6128" w:rsidRDefault="00AC6128" w:rsidP="00AC6128">
      <w:pPr>
        <w:pStyle w:val="a1"/>
        <w:numPr>
          <w:ilvl w:val="0"/>
          <w:numId w:val="27"/>
        </w:numPr>
        <w:ind w:left="0" w:firstLine="709"/>
      </w:pPr>
      <w:r>
        <w:t>Табличный метод. Значения синуса и косинуса для всех возможных углов заранее вычислены с требуемой точностью и сохранены в памяти. Входной сигнал является адресом этой памяти, а на выходе сразу появляется соответствующее значение функции.</w:t>
      </w:r>
    </w:p>
    <w:p w14:paraId="31878102" w14:textId="5B192196" w:rsidR="00AC6128" w:rsidRPr="00AC6128" w:rsidRDefault="00AC6128" w:rsidP="00AC6128">
      <w:pPr>
        <w:pStyle w:val="2"/>
      </w:pPr>
      <w:bookmarkStart w:id="4" w:name="_Toc209229891"/>
      <w:r>
        <w:t>Реализация</w:t>
      </w:r>
      <w:bookmarkEnd w:id="4"/>
    </w:p>
    <w:p w14:paraId="047CCFB6" w14:textId="77777777" w:rsidR="00AC6128" w:rsidRPr="00994CF6" w:rsidRDefault="00AC6128" w:rsidP="00AC6128">
      <w:pPr>
        <w:pStyle w:val="afb"/>
      </w:pPr>
      <w:r>
        <w:t>Реализация алгоритма CORDIC представлена в листинге 2.1</w:t>
      </w:r>
    </w:p>
    <w:p w14:paraId="7F32B1B3" w14:textId="463E0C2B" w:rsidR="00B21B57" w:rsidRPr="00293E58" w:rsidRDefault="00B21B57" w:rsidP="00293E58">
      <w:pPr>
        <w:pStyle w:val="af3"/>
      </w:pPr>
      <w:r w:rsidRPr="00293E58">
        <w:t xml:space="preserve">Листинг </w:t>
      </w:r>
      <w:r w:rsidR="00293E58">
        <w:t>2.</w:t>
      </w:r>
      <w:r w:rsidR="009012D6" w:rsidRPr="00293E58">
        <w:t>1</w:t>
      </w:r>
      <w:r w:rsidRPr="00293E58">
        <w:t xml:space="preserve"> — </w:t>
      </w:r>
      <w:proofErr w:type="spellStart"/>
      <w:proofErr w:type="gramStart"/>
      <w:r w:rsidR="00AC6128">
        <w:t>cordic.v</w:t>
      </w:r>
      <w:proofErr w:type="spellEnd"/>
      <w:proofErr w:type="gramEnd"/>
    </w:p>
    <w:tbl>
      <w:tblPr>
        <w:tblStyle w:val="ae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7E63EC" w:rsidRPr="007E63EC" w14:paraId="53FA2A70" w14:textId="77777777" w:rsidTr="00BD0706">
        <w:trPr>
          <w:trHeight w:val="1125"/>
        </w:trPr>
        <w:tc>
          <w:tcPr>
            <w:tcW w:w="9678" w:type="dxa"/>
          </w:tcPr>
          <w:p w14:paraId="34FE69D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`timescale 1ns / 1ps</w:t>
            </w:r>
          </w:p>
          <w:p w14:paraId="1F2F1E3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6DA71E4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AC6128">
              <w:rPr>
                <w:lang w:val="en-US"/>
              </w:rPr>
              <w:t>cordic</w:t>
            </w:r>
            <w:proofErr w:type="spellEnd"/>
            <w:r w:rsidRPr="00AC6128">
              <w:rPr>
                <w:lang w:val="en-US"/>
              </w:rPr>
              <w:t>(</w:t>
            </w:r>
            <w:proofErr w:type="gramEnd"/>
          </w:p>
          <w:p w14:paraId="3F40DAF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input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, [31:0] angle, [15:0] Yin, Xin,</w:t>
            </w:r>
          </w:p>
          <w:p w14:paraId="361CFB7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output [16:0] </w:t>
            </w:r>
            <w:proofErr w:type="spellStart"/>
            <w:r w:rsidRPr="00AC6128">
              <w:rPr>
                <w:lang w:val="en-US"/>
              </w:rPr>
              <w:t>sin_out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cos_out</w:t>
            </w:r>
            <w:proofErr w:type="spellEnd"/>
          </w:p>
          <w:p w14:paraId="10E8C86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);</w:t>
            </w:r>
          </w:p>
          <w:p w14:paraId="4D5BB5C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525AA31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signed [31:0] </w:t>
            </w:r>
            <w:proofErr w:type="spellStart"/>
            <w:r w:rsidRPr="00AC6128">
              <w:rPr>
                <w:lang w:val="en-US"/>
              </w:rPr>
              <w:t>atan_table</w:t>
            </w:r>
            <w:proofErr w:type="spellEnd"/>
            <w:r w:rsidRPr="00AC6128">
              <w:rPr>
                <w:lang w:val="en-US"/>
              </w:rPr>
              <w:t xml:space="preserve"> [0:30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7A304C0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gramStart"/>
            <w:r w:rsidRPr="00AC6128">
              <w:rPr>
                <w:lang w:val="en-US"/>
              </w:rPr>
              <w:t>`include</w:t>
            </w:r>
            <w:proofErr w:type="gramEnd"/>
            <w:r w:rsidRPr="00AC6128">
              <w:rPr>
                <w:lang w:val="en-US"/>
              </w:rPr>
              <w:t xml:space="preserve"> "</w:t>
            </w:r>
            <w:proofErr w:type="spellStart"/>
            <w:r w:rsidRPr="00AC6128">
              <w:rPr>
                <w:lang w:val="en-US"/>
              </w:rPr>
              <w:t>atan_</w:t>
            </w:r>
            <w:proofErr w:type="gramStart"/>
            <w:r w:rsidRPr="00AC6128">
              <w:rPr>
                <w:lang w:val="en-US"/>
              </w:rPr>
              <w:t>table.vh</w:t>
            </w:r>
            <w:proofErr w:type="spellEnd"/>
            <w:proofErr w:type="gramEnd"/>
            <w:r w:rsidRPr="00AC6128">
              <w:rPr>
                <w:lang w:val="en-US"/>
              </w:rPr>
              <w:t>"</w:t>
            </w:r>
          </w:p>
          <w:p w14:paraId="29E08C3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671044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reg signed [31:0] X [0:31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58BD3AB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reg signed [31:0] Y [0:31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6E83013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reg signed [31:0] RES_ACC [0:31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32D22FF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4486C4D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[1:0] quadrant = </w:t>
            </w:r>
            <w:proofErr w:type="gramStart"/>
            <w:r w:rsidRPr="00AC6128">
              <w:rPr>
                <w:lang w:val="en-US"/>
              </w:rPr>
              <w:t>angle[</w:t>
            </w:r>
            <w:proofErr w:type="gramEnd"/>
            <w:r w:rsidRPr="00AC6128">
              <w:rPr>
                <w:lang w:val="en-US"/>
              </w:rPr>
              <w:t>31:30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01392E3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9AFA95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always</w:t>
            </w:r>
            <w:proofErr w:type="gramStart"/>
            <w:r w:rsidRPr="00AC6128">
              <w:rPr>
                <w:lang w:val="en-US"/>
              </w:rPr>
              <w:t>@(</w:t>
            </w:r>
            <w:proofErr w:type="spellStart"/>
            <w:proofErr w:type="gramEnd"/>
            <w:r w:rsidRPr="00AC6128">
              <w:rPr>
                <w:lang w:val="en-US"/>
              </w:rPr>
              <w:t>posedge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3301080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499E2FE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case(quadrant)</w:t>
            </w:r>
          </w:p>
          <w:p w14:paraId="54A07EF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2'b00, 2'b11:</w:t>
            </w:r>
          </w:p>
          <w:p w14:paraId="2C334A7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46BD237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RES_</w:t>
            </w:r>
            <w:proofErr w:type="gramStart"/>
            <w:r w:rsidRPr="00AC6128">
              <w:rPr>
                <w:lang w:val="en-US"/>
              </w:rPr>
              <w:t>ACC[</w:t>
            </w:r>
            <w:proofErr w:type="gramEnd"/>
            <w:r w:rsidRPr="00AC6128">
              <w:rPr>
                <w:lang w:val="en-US"/>
              </w:rPr>
              <w:t xml:space="preserve">0] &lt;= </w:t>
            </w:r>
            <w:proofErr w:type="gramStart"/>
            <w:r w:rsidRPr="00AC6128">
              <w:rPr>
                <w:lang w:val="en-US"/>
              </w:rPr>
              <w:t>angle;</w:t>
            </w:r>
            <w:proofErr w:type="gramEnd"/>
          </w:p>
          <w:p w14:paraId="6106F48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X[</w:t>
            </w:r>
            <w:proofErr w:type="gramEnd"/>
            <w:r w:rsidRPr="00AC6128">
              <w:rPr>
                <w:lang w:val="en-US"/>
              </w:rPr>
              <w:t xml:space="preserve">0] &lt;= </w:t>
            </w:r>
            <w:proofErr w:type="gramStart"/>
            <w:r w:rsidRPr="00AC6128">
              <w:rPr>
                <w:lang w:val="en-US"/>
              </w:rPr>
              <w:t>Xin;</w:t>
            </w:r>
            <w:proofErr w:type="gramEnd"/>
          </w:p>
          <w:p w14:paraId="62DEFC5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Y[</w:t>
            </w:r>
            <w:proofErr w:type="gramEnd"/>
            <w:r w:rsidRPr="00AC6128">
              <w:rPr>
                <w:lang w:val="en-US"/>
              </w:rPr>
              <w:t xml:space="preserve">0] &lt;= </w:t>
            </w:r>
            <w:proofErr w:type="gramStart"/>
            <w:r w:rsidRPr="00AC6128">
              <w:rPr>
                <w:lang w:val="en-US"/>
              </w:rPr>
              <w:t>Yin;</w:t>
            </w:r>
            <w:proofErr w:type="gramEnd"/>
          </w:p>
          <w:p w14:paraId="1F844D2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3190DB6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lastRenderedPageBreak/>
              <w:t xml:space="preserve">        </w:t>
            </w:r>
          </w:p>
          <w:p w14:paraId="1D3E29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2'b01:</w:t>
            </w:r>
          </w:p>
          <w:p w14:paraId="74D880C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30D285A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RES_</w:t>
            </w:r>
            <w:proofErr w:type="gramStart"/>
            <w:r w:rsidRPr="00AC6128">
              <w:rPr>
                <w:lang w:val="en-US"/>
              </w:rPr>
              <w:t>ACC[</w:t>
            </w:r>
            <w:proofErr w:type="gramEnd"/>
            <w:r w:rsidRPr="00AC6128">
              <w:rPr>
                <w:lang w:val="en-US"/>
              </w:rPr>
              <w:t xml:space="preserve">0] &lt;= {2'b00, </w:t>
            </w:r>
            <w:proofErr w:type="gramStart"/>
            <w:r w:rsidRPr="00AC6128">
              <w:rPr>
                <w:lang w:val="en-US"/>
              </w:rPr>
              <w:t>angle[</w:t>
            </w:r>
            <w:proofErr w:type="gramEnd"/>
            <w:r w:rsidRPr="00AC6128">
              <w:rPr>
                <w:lang w:val="en-US"/>
              </w:rPr>
              <w:t>29:0]</w:t>
            </w:r>
            <w:proofErr w:type="gramStart"/>
            <w:r w:rsidRPr="00AC6128">
              <w:rPr>
                <w:lang w:val="en-US"/>
              </w:rPr>
              <w:t>};</w:t>
            </w:r>
            <w:proofErr w:type="gramEnd"/>
          </w:p>
          <w:p w14:paraId="175D31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X[</w:t>
            </w:r>
            <w:proofErr w:type="gramEnd"/>
            <w:r w:rsidRPr="00AC6128">
              <w:rPr>
                <w:lang w:val="en-US"/>
              </w:rPr>
              <w:t>0] &lt;= -</w:t>
            </w:r>
            <w:proofErr w:type="gramStart"/>
            <w:r w:rsidRPr="00AC6128">
              <w:rPr>
                <w:lang w:val="en-US"/>
              </w:rPr>
              <w:t>Yin;</w:t>
            </w:r>
            <w:proofErr w:type="gramEnd"/>
          </w:p>
          <w:p w14:paraId="6D4E532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Y[</w:t>
            </w:r>
            <w:proofErr w:type="gramEnd"/>
            <w:r w:rsidRPr="00AC6128">
              <w:rPr>
                <w:lang w:val="en-US"/>
              </w:rPr>
              <w:t xml:space="preserve">0] &lt;= </w:t>
            </w:r>
            <w:proofErr w:type="gramStart"/>
            <w:r w:rsidRPr="00AC6128">
              <w:rPr>
                <w:lang w:val="en-US"/>
              </w:rPr>
              <w:t>Xin;</w:t>
            </w:r>
            <w:proofErr w:type="gramEnd"/>
          </w:p>
          <w:p w14:paraId="70D9130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52BACF6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63B270C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2'b10:</w:t>
            </w:r>
          </w:p>
          <w:p w14:paraId="4F9CCF5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4DCB290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RES_</w:t>
            </w:r>
            <w:proofErr w:type="gramStart"/>
            <w:r w:rsidRPr="00AC6128">
              <w:rPr>
                <w:lang w:val="en-US"/>
              </w:rPr>
              <w:t>ACC[</w:t>
            </w:r>
            <w:proofErr w:type="gramEnd"/>
            <w:r w:rsidRPr="00AC6128">
              <w:rPr>
                <w:lang w:val="en-US"/>
              </w:rPr>
              <w:t xml:space="preserve">0] &lt;= {2'b11, </w:t>
            </w:r>
            <w:proofErr w:type="gramStart"/>
            <w:r w:rsidRPr="00AC6128">
              <w:rPr>
                <w:lang w:val="en-US"/>
              </w:rPr>
              <w:t>angle[</w:t>
            </w:r>
            <w:proofErr w:type="gramEnd"/>
            <w:r w:rsidRPr="00AC6128">
              <w:rPr>
                <w:lang w:val="en-US"/>
              </w:rPr>
              <w:t>29:0]</w:t>
            </w:r>
            <w:proofErr w:type="gramStart"/>
            <w:r w:rsidRPr="00AC6128">
              <w:rPr>
                <w:lang w:val="en-US"/>
              </w:rPr>
              <w:t>};</w:t>
            </w:r>
            <w:proofErr w:type="gramEnd"/>
          </w:p>
          <w:p w14:paraId="05F1C50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X[</w:t>
            </w:r>
            <w:proofErr w:type="gramEnd"/>
            <w:r w:rsidRPr="00AC6128">
              <w:rPr>
                <w:lang w:val="en-US"/>
              </w:rPr>
              <w:t xml:space="preserve">0] &lt;= </w:t>
            </w:r>
            <w:proofErr w:type="gramStart"/>
            <w:r w:rsidRPr="00AC6128">
              <w:rPr>
                <w:lang w:val="en-US"/>
              </w:rPr>
              <w:t>Yin;</w:t>
            </w:r>
            <w:proofErr w:type="gramEnd"/>
          </w:p>
          <w:p w14:paraId="271FEB4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gramStart"/>
            <w:r w:rsidRPr="00AC6128">
              <w:rPr>
                <w:lang w:val="en-US"/>
              </w:rPr>
              <w:t>Y[</w:t>
            </w:r>
            <w:proofErr w:type="gramEnd"/>
            <w:r w:rsidRPr="00AC6128">
              <w:rPr>
                <w:lang w:val="en-US"/>
              </w:rPr>
              <w:t>0] &lt;= -</w:t>
            </w:r>
            <w:proofErr w:type="gramStart"/>
            <w:r w:rsidRPr="00AC6128">
              <w:rPr>
                <w:lang w:val="en-US"/>
              </w:rPr>
              <w:t>Xin;</w:t>
            </w:r>
            <w:proofErr w:type="gramEnd"/>
          </w:p>
          <w:p w14:paraId="0E916E1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7C3A234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endcase</w:t>
            </w:r>
            <w:proofErr w:type="spellEnd"/>
          </w:p>
          <w:p w14:paraId="5D68455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end</w:t>
            </w:r>
          </w:p>
          <w:p w14:paraId="0438FFD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9BB776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genvar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spellStart"/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7E183C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generate </w:t>
            </w:r>
          </w:p>
          <w:p w14:paraId="3188B0A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for (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= 0; 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&lt; </w:t>
            </w:r>
            <w:proofErr w:type="gramStart"/>
            <w:r w:rsidRPr="00AC6128">
              <w:rPr>
                <w:lang w:val="en-US"/>
              </w:rPr>
              <w:t>31;i</w:t>
            </w:r>
            <w:proofErr w:type="gram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+ 1)</w:t>
            </w:r>
          </w:p>
          <w:p w14:paraId="63ED9D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2DCDB45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wire </w:t>
            </w:r>
            <w:proofErr w:type="spellStart"/>
            <w:r w:rsidRPr="00AC6128">
              <w:rPr>
                <w:lang w:val="en-US"/>
              </w:rPr>
              <w:t>rotation_sing</w:t>
            </w:r>
            <w:proofErr w:type="spellEnd"/>
            <w:r w:rsidRPr="00AC6128">
              <w:rPr>
                <w:lang w:val="en-US"/>
              </w:rPr>
              <w:t xml:space="preserve"> = RES_ACC[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][31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478B9E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wire signed [16:0] </w:t>
            </w:r>
            <w:proofErr w:type="spellStart"/>
            <w:r w:rsidRPr="00AC6128">
              <w:rPr>
                <w:lang w:val="en-US"/>
              </w:rPr>
              <w:t>X_shift</w:t>
            </w:r>
            <w:proofErr w:type="spellEnd"/>
            <w:r w:rsidRPr="00AC6128">
              <w:rPr>
                <w:lang w:val="en-US"/>
              </w:rPr>
              <w:t xml:space="preserve"> = X[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&gt;&gt;&gt; </w:t>
            </w:r>
            <w:proofErr w:type="spellStart"/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525A151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wire signed [16:0] </w:t>
            </w:r>
            <w:proofErr w:type="spellStart"/>
            <w:r w:rsidRPr="00AC6128">
              <w:rPr>
                <w:lang w:val="en-US"/>
              </w:rPr>
              <w:t>Y_shift</w:t>
            </w:r>
            <w:proofErr w:type="spellEnd"/>
            <w:r w:rsidRPr="00AC6128">
              <w:rPr>
                <w:lang w:val="en-US"/>
              </w:rPr>
              <w:t xml:space="preserve"> = Y[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&gt;&gt;&gt; </w:t>
            </w:r>
            <w:proofErr w:type="spellStart"/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64E7216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11F8C89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always</w:t>
            </w:r>
            <w:proofErr w:type="gramStart"/>
            <w:r w:rsidRPr="00AC6128">
              <w:rPr>
                <w:lang w:val="en-US"/>
              </w:rPr>
              <w:t>@(</w:t>
            </w:r>
            <w:proofErr w:type="spellStart"/>
            <w:proofErr w:type="gramEnd"/>
            <w:r w:rsidRPr="00AC6128">
              <w:rPr>
                <w:lang w:val="en-US"/>
              </w:rPr>
              <w:t>posedge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10349C8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4D65C60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X[i+1] &lt;= </w:t>
            </w:r>
            <w:proofErr w:type="spellStart"/>
            <w:r w:rsidRPr="00AC6128">
              <w:rPr>
                <w:lang w:val="en-US"/>
              </w:rPr>
              <w:t>rotation_</w:t>
            </w:r>
            <w:proofErr w:type="gramStart"/>
            <w:r w:rsidRPr="00AC6128">
              <w:rPr>
                <w:lang w:val="en-US"/>
              </w:rPr>
              <w:t>sing</w:t>
            </w:r>
            <w:proofErr w:type="spellEnd"/>
            <w:r w:rsidRPr="00AC6128">
              <w:rPr>
                <w:lang w:val="en-US"/>
              </w:rPr>
              <w:t xml:space="preserve"> ?</w:t>
            </w:r>
            <w:proofErr w:type="gramEnd"/>
            <w:r w:rsidRPr="00AC6128">
              <w:rPr>
                <w:lang w:val="en-US"/>
              </w:rPr>
              <w:t xml:space="preserve"> X[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+ </w:t>
            </w:r>
            <w:proofErr w:type="spellStart"/>
            <w:r w:rsidRPr="00AC6128">
              <w:rPr>
                <w:lang w:val="en-US"/>
              </w:rPr>
              <w:t>Y_</w:t>
            </w:r>
            <w:proofErr w:type="gramStart"/>
            <w:r w:rsidRPr="00AC6128">
              <w:rPr>
                <w:lang w:val="en-US"/>
              </w:rPr>
              <w:t>shift</w:t>
            </w:r>
            <w:proofErr w:type="spellEnd"/>
            <w:r w:rsidRPr="00AC6128">
              <w:rPr>
                <w:lang w:val="en-US"/>
              </w:rPr>
              <w:t xml:space="preserve"> :</w:t>
            </w:r>
            <w:proofErr w:type="gramEnd"/>
            <w:r w:rsidRPr="00AC6128">
              <w:rPr>
                <w:lang w:val="en-US"/>
              </w:rPr>
              <w:t xml:space="preserve"> X[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- </w:t>
            </w:r>
            <w:proofErr w:type="spellStart"/>
            <w:r w:rsidRPr="00AC6128">
              <w:rPr>
                <w:lang w:val="en-US"/>
              </w:rPr>
              <w:t>Y_</w:t>
            </w:r>
            <w:proofErr w:type="gramStart"/>
            <w:r w:rsidRPr="00AC6128">
              <w:rPr>
                <w:lang w:val="en-US"/>
              </w:rPr>
              <w:t>shift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546BC6D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Y[i+1] &lt;= </w:t>
            </w:r>
            <w:proofErr w:type="spellStart"/>
            <w:r w:rsidRPr="00AC6128">
              <w:rPr>
                <w:lang w:val="en-US"/>
              </w:rPr>
              <w:t>rotation_</w:t>
            </w:r>
            <w:proofErr w:type="gramStart"/>
            <w:r w:rsidRPr="00AC6128">
              <w:rPr>
                <w:lang w:val="en-US"/>
              </w:rPr>
              <w:t>sing</w:t>
            </w:r>
            <w:proofErr w:type="spellEnd"/>
            <w:r w:rsidRPr="00AC6128">
              <w:rPr>
                <w:lang w:val="en-US"/>
              </w:rPr>
              <w:t xml:space="preserve"> ?</w:t>
            </w:r>
            <w:proofErr w:type="gramEnd"/>
            <w:r w:rsidRPr="00AC6128">
              <w:rPr>
                <w:lang w:val="en-US"/>
              </w:rPr>
              <w:t xml:space="preserve"> Y[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- </w:t>
            </w:r>
            <w:proofErr w:type="spellStart"/>
            <w:r w:rsidRPr="00AC6128">
              <w:rPr>
                <w:lang w:val="en-US"/>
              </w:rPr>
              <w:t>X_</w:t>
            </w:r>
            <w:proofErr w:type="gramStart"/>
            <w:r w:rsidRPr="00AC6128">
              <w:rPr>
                <w:lang w:val="en-US"/>
              </w:rPr>
              <w:t>shift</w:t>
            </w:r>
            <w:proofErr w:type="spellEnd"/>
            <w:r w:rsidRPr="00AC6128">
              <w:rPr>
                <w:lang w:val="en-US"/>
              </w:rPr>
              <w:t xml:space="preserve"> :</w:t>
            </w:r>
            <w:proofErr w:type="gramEnd"/>
            <w:r w:rsidRPr="00AC6128">
              <w:rPr>
                <w:lang w:val="en-US"/>
              </w:rPr>
              <w:t xml:space="preserve"> Y[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+ </w:t>
            </w:r>
            <w:proofErr w:type="spellStart"/>
            <w:r w:rsidRPr="00AC6128">
              <w:rPr>
                <w:lang w:val="en-US"/>
              </w:rPr>
              <w:t>X_</w:t>
            </w:r>
            <w:proofErr w:type="gramStart"/>
            <w:r w:rsidRPr="00AC6128">
              <w:rPr>
                <w:lang w:val="en-US"/>
              </w:rPr>
              <w:t>shift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5B862C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RES_ACC[i+1] &lt;= </w:t>
            </w:r>
            <w:proofErr w:type="spellStart"/>
            <w:r w:rsidRPr="00AC6128">
              <w:rPr>
                <w:lang w:val="en-US"/>
              </w:rPr>
              <w:t>rotation_</w:t>
            </w:r>
            <w:proofErr w:type="gramStart"/>
            <w:r w:rsidRPr="00AC6128">
              <w:rPr>
                <w:lang w:val="en-US"/>
              </w:rPr>
              <w:t>sing</w:t>
            </w:r>
            <w:proofErr w:type="spellEnd"/>
            <w:r w:rsidRPr="00AC6128">
              <w:rPr>
                <w:lang w:val="en-US"/>
              </w:rPr>
              <w:t xml:space="preserve"> ?</w:t>
            </w:r>
            <w:proofErr w:type="gramEnd"/>
            <w:r w:rsidRPr="00AC6128">
              <w:rPr>
                <w:lang w:val="en-US"/>
              </w:rPr>
              <w:t xml:space="preserve"> RES_ACC[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+ </w:t>
            </w:r>
            <w:proofErr w:type="spellStart"/>
            <w:r w:rsidRPr="00AC6128">
              <w:rPr>
                <w:lang w:val="en-US"/>
              </w:rPr>
              <w:t>atan_table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proofErr w:type="gramStart"/>
            <w:r w:rsidRPr="00AC6128">
              <w:rPr>
                <w:lang w:val="en-US"/>
              </w:rPr>
              <w:t>] :</w:t>
            </w:r>
            <w:proofErr w:type="gramEnd"/>
            <w:r w:rsidRPr="00AC6128">
              <w:rPr>
                <w:lang w:val="en-US"/>
              </w:rPr>
              <w:t xml:space="preserve"> RES_ACC[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] - </w:t>
            </w:r>
            <w:proofErr w:type="spellStart"/>
            <w:r w:rsidRPr="00AC6128">
              <w:rPr>
                <w:lang w:val="en-US"/>
              </w:rPr>
              <w:t>atan_table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4DB22E0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479BC1A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end</w:t>
            </w:r>
          </w:p>
          <w:p w14:paraId="3D6186C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endgenerate</w:t>
            </w:r>
            <w:proofErr w:type="spellEnd"/>
          </w:p>
          <w:p w14:paraId="617C48F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80859A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cos_out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X[</w:t>
            </w:r>
            <w:proofErr w:type="gramEnd"/>
            <w:r w:rsidRPr="00AC6128">
              <w:rPr>
                <w:lang w:val="en-US"/>
              </w:rPr>
              <w:t>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7363B29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sin_out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Y[</w:t>
            </w:r>
            <w:proofErr w:type="gramEnd"/>
            <w:r w:rsidRPr="00AC6128">
              <w:rPr>
                <w:lang w:val="en-US"/>
              </w:rPr>
              <w:t>31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52C7CFD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A71348F" w14:textId="115164C8" w:rsidR="00B21B57" w:rsidRPr="007E63EC" w:rsidRDefault="00AC6128" w:rsidP="00522E95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endmodule</w:t>
            </w:r>
            <w:proofErr w:type="spellEnd"/>
          </w:p>
        </w:tc>
      </w:tr>
    </w:tbl>
    <w:p w14:paraId="3F3AF862" w14:textId="3B157389" w:rsidR="006165FA" w:rsidRDefault="00AC6128" w:rsidP="00293E58">
      <w:pPr>
        <w:pStyle w:val="af9"/>
        <w:rPr>
          <w:lang w:val="en-US"/>
        </w:rPr>
      </w:pPr>
      <w:r w:rsidRPr="00AC6128">
        <w:lastRenderedPageBreak/>
        <w:t>Реализация вычисления путём разложения в ряд Тейлора представлена в листинге 2.2</w:t>
      </w:r>
    </w:p>
    <w:p w14:paraId="147F9054" w14:textId="0BF7E52F" w:rsidR="00AC6128" w:rsidRPr="00293E58" w:rsidRDefault="00AC6128" w:rsidP="00AC6128">
      <w:pPr>
        <w:pStyle w:val="af3"/>
      </w:pPr>
      <w:r w:rsidRPr="00293E58">
        <w:t xml:space="preserve">Листинг </w:t>
      </w:r>
      <w:r>
        <w:t>2.</w:t>
      </w:r>
      <w:r>
        <w:rPr>
          <w:lang w:val="en-US"/>
        </w:rPr>
        <w:t>2</w:t>
      </w:r>
      <w:r w:rsidRPr="00293E58">
        <w:t xml:space="preserve"> — </w:t>
      </w:r>
      <w:proofErr w:type="spellStart"/>
      <w:proofErr w:type="gramStart"/>
      <w:r>
        <w:t>tailor.v</w:t>
      </w:r>
      <w:proofErr w:type="spellEnd"/>
      <w:proofErr w:type="gramEnd"/>
    </w:p>
    <w:tbl>
      <w:tblPr>
        <w:tblStyle w:val="ae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AC6128" w:rsidRPr="00AC6128" w14:paraId="55C1A25D" w14:textId="77777777" w:rsidTr="00BD61C6">
        <w:trPr>
          <w:trHeight w:val="1125"/>
        </w:trPr>
        <w:tc>
          <w:tcPr>
            <w:tcW w:w="9678" w:type="dxa"/>
          </w:tcPr>
          <w:p w14:paraId="03189E4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`timescale 1ns / 1ps</w:t>
            </w:r>
          </w:p>
          <w:p w14:paraId="627BAA8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3D490BF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365D62F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function automatic real </w:t>
            </w:r>
            <w:proofErr w:type="spellStart"/>
            <w:r w:rsidRPr="00AC6128">
              <w:rPr>
                <w:lang w:val="en-US"/>
              </w:rPr>
              <w:t>real_</w:t>
            </w:r>
            <w:proofErr w:type="gramStart"/>
            <w:r w:rsidRPr="00AC6128">
              <w:rPr>
                <w:lang w:val="en-US"/>
              </w:rPr>
              <w:t>sin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37AB76B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input real 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47F5955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336FA63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real sing,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gramStart"/>
            <w:r w:rsidRPr="00AC6128">
              <w:rPr>
                <w:lang w:val="en-US"/>
              </w:rPr>
              <w:t>sum;</w:t>
            </w:r>
            <w:proofErr w:type="gramEnd"/>
          </w:p>
          <w:p w14:paraId="5D4863D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3D2C3E5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655FC79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sing = </w:t>
            </w:r>
            <w:proofErr w:type="gramStart"/>
            <w:r w:rsidRPr="00AC6128">
              <w:rPr>
                <w:lang w:val="en-US"/>
              </w:rPr>
              <w:t>1.0;</w:t>
            </w:r>
            <w:proofErr w:type="gramEnd"/>
          </w:p>
          <w:p w14:paraId="2679236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10510D8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1081A4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if (x &lt; 0)</w:t>
            </w:r>
          </w:p>
          <w:p w14:paraId="589E15B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43B4C5A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-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090EA6C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sing = </w:t>
            </w:r>
            <w:proofErr w:type="gramStart"/>
            <w:r w:rsidRPr="00AC6128">
              <w:rPr>
                <w:lang w:val="en-US"/>
              </w:rPr>
              <w:t>-1.0;</w:t>
            </w:r>
            <w:proofErr w:type="gramEnd"/>
          </w:p>
          <w:p w14:paraId="121FF7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6F7459C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5DA63E7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lastRenderedPageBreak/>
              <w:t xml:space="preserve">        while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&gt; 3.141592652 / 2.0)</w:t>
            </w:r>
          </w:p>
          <w:p w14:paraId="4DB6C37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7776094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- </w:t>
            </w:r>
            <w:proofErr w:type="gramStart"/>
            <w:r w:rsidRPr="00AC6128">
              <w:rPr>
                <w:lang w:val="en-US"/>
              </w:rPr>
              <w:t>3.141592652;</w:t>
            </w:r>
            <w:proofErr w:type="gramEnd"/>
          </w:p>
          <w:p w14:paraId="064E6FC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sing = -1.0 * </w:t>
            </w:r>
            <w:proofErr w:type="gramStart"/>
            <w:r w:rsidRPr="00AC6128">
              <w:rPr>
                <w:lang w:val="en-US"/>
              </w:rPr>
              <w:t>sing;</w:t>
            </w:r>
            <w:proofErr w:type="gramEnd"/>
          </w:p>
          <w:p w14:paraId="0A2261A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64085CD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2FDF826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sum =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** 3)/6 +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**5)/120 -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**7)/5040 +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**9)/362880 -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**11)/</w:t>
            </w:r>
            <w:proofErr w:type="gramStart"/>
            <w:r w:rsidRPr="00AC6128">
              <w:rPr>
                <w:lang w:val="en-US"/>
              </w:rPr>
              <w:t>39916800;</w:t>
            </w:r>
            <w:proofErr w:type="gramEnd"/>
          </w:p>
          <w:p w14:paraId="2C9A3D0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real_sin</w:t>
            </w:r>
            <w:proofErr w:type="spellEnd"/>
            <w:r w:rsidRPr="00AC6128">
              <w:rPr>
                <w:lang w:val="en-US"/>
              </w:rPr>
              <w:t xml:space="preserve"> = sing * </w:t>
            </w:r>
            <w:proofErr w:type="gramStart"/>
            <w:r w:rsidRPr="00AC6128">
              <w:rPr>
                <w:lang w:val="en-US"/>
              </w:rPr>
              <w:t>sum;</w:t>
            </w:r>
            <w:proofErr w:type="gramEnd"/>
          </w:p>
          <w:p w14:paraId="3424E5D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end</w:t>
            </w:r>
          </w:p>
          <w:p w14:paraId="0691C22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0D1CDE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proofErr w:type="gramStart"/>
            <w:r w:rsidRPr="00AC6128">
              <w:rPr>
                <w:lang w:val="en-US"/>
              </w:rPr>
              <w:t>endfunction</w:t>
            </w:r>
            <w:proofErr w:type="spellEnd"/>
            <w:proofErr w:type="gramEnd"/>
          </w:p>
          <w:p w14:paraId="2BD4BCD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B5D0DC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function automatic real </w:t>
            </w:r>
            <w:proofErr w:type="spellStart"/>
            <w:r w:rsidRPr="00AC6128">
              <w:rPr>
                <w:lang w:val="en-US"/>
              </w:rPr>
              <w:t>real_</w:t>
            </w:r>
            <w:proofErr w:type="gramStart"/>
            <w:r w:rsidRPr="00AC6128">
              <w:rPr>
                <w:lang w:val="en-US"/>
              </w:rPr>
              <w:t>cos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5BE628F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input real 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27BE62E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4DE3E85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real </w:t>
            </w:r>
            <w:proofErr w:type="spellStart"/>
            <w:r w:rsidRPr="00AC6128">
              <w:rPr>
                <w:lang w:val="en-US"/>
              </w:rPr>
              <w:t>cosg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gramStart"/>
            <w:r w:rsidRPr="00AC6128">
              <w:rPr>
                <w:lang w:val="en-US"/>
              </w:rPr>
              <w:t>sum;</w:t>
            </w:r>
            <w:proofErr w:type="gramEnd"/>
          </w:p>
          <w:p w14:paraId="3B56327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74DA002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6A44AF9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cosg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1.0;</w:t>
            </w:r>
            <w:proofErr w:type="gramEnd"/>
          </w:p>
          <w:p w14:paraId="6811CC9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0DE36DD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68F8A90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if (x &lt; 0)</w:t>
            </w:r>
          </w:p>
          <w:p w14:paraId="2679D4B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2AE2B33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-</w:t>
            </w:r>
            <w:proofErr w:type="gramStart"/>
            <w:r w:rsidRPr="00AC6128">
              <w:rPr>
                <w:lang w:val="en-US"/>
              </w:rPr>
              <w:t>x;</w:t>
            </w:r>
            <w:proofErr w:type="gramEnd"/>
          </w:p>
          <w:p w14:paraId="5602486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30A0883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19955B1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while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&gt; 3.141592652)</w:t>
            </w:r>
          </w:p>
          <w:p w14:paraId="11D3C63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begin</w:t>
            </w:r>
          </w:p>
          <w:p w14:paraId="0468DFF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- </w:t>
            </w:r>
            <w:proofErr w:type="gramStart"/>
            <w:r w:rsidRPr="00AC6128">
              <w:rPr>
                <w:lang w:val="en-US"/>
              </w:rPr>
              <w:t>3.141592652;</w:t>
            </w:r>
            <w:proofErr w:type="gramEnd"/>
          </w:p>
          <w:p w14:paraId="4663C27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cosg</w:t>
            </w:r>
            <w:proofErr w:type="spellEnd"/>
            <w:r w:rsidRPr="00AC6128">
              <w:rPr>
                <w:lang w:val="en-US"/>
              </w:rPr>
              <w:t xml:space="preserve"> = -1.0 * </w:t>
            </w:r>
            <w:proofErr w:type="spellStart"/>
            <w:proofErr w:type="gramStart"/>
            <w:r w:rsidRPr="00AC6128">
              <w:rPr>
                <w:lang w:val="en-US"/>
              </w:rPr>
              <w:t>cosg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7C29407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end</w:t>
            </w:r>
          </w:p>
          <w:p w14:paraId="559B66F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45C9885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sum = 1 -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 xml:space="preserve"> ** 2)/2 + (</w:t>
            </w:r>
            <w:proofErr w:type="spellStart"/>
            <w:r w:rsidRPr="00AC6128">
              <w:rPr>
                <w:lang w:val="en-US"/>
              </w:rPr>
              <w:t>x_</w:t>
            </w:r>
            <w:proofErr w:type="gramStart"/>
            <w:r w:rsidRPr="00AC6128">
              <w:rPr>
                <w:lang w:val="en-US"/>
              </w:rPr>
              <w:t>loc</w:t>
            </w:r>
            <w:proofErr w:type="spellEnd"/>
            <w:r w:rsidRPr="00AC6128">
              <w:rPr>
                <w:lang w:val="en-US"/>
              </w:rPr>
              <w:t>**</w:t>
            </w:r>
            <w:proofErr w:type="gramEnd"/>
            <w:r w:rsidRPr="00AC6128">
              <w:rPr>
                <w:lang w:val="en-US"/>
              </w:rPr>
              <w:t>4)/24 -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**6)/720 +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**8)/40320 - (</w:t>
            </w:r>
            <w:proofErr w:type="spellStart"/>
            <w:r w:rsidRPr="00AC6128">
              <w:rPr>
                <w:lang w:val="en-US"/>
              </w:rPr>
              <w:t>x_loc</w:t>
            </w:r>
            <w:proofErr w:type="spellEnd"/>
            <w:r w:rsidRPr="00AC6128">
              <w:rPr>
                <w:lang w:val="en-US"/>
              </w:rPr>
              <w:t>**10)/</w:t>
            </w:r>
            <w:proofErr w:type="gramStart"/>
            <w:r w:rsidRPr="00AC6128">
              <w:rPr>
                <w:lang w:val="en-US"/>
              </w:rPr>
              <w:t>3628880;</w:t>
            </w:r>
            <w:proofErr w:type="gramEnd"/>
          </w:p>
          <w:p w14:paraId="5F813CF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real_cos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cosg</w:t>
            </w:r>
            <w:proofErr w:type="spellEnd"/>
            <w:r w:rsidRPr="00AC6128">
              <w:rPr>
                <w:lang w:val="en-US"/>
              </w:rPr>
              <w:t xml:space="preserve"> * </w:t>
            </w:r>
            <w:proofErr w:type="gramStart"/>
            <w:r w:rsidRPr="00AC6128">
              <w:rPr>
                <w:lang w:val="en-US"/>
              </w:rPr>
              <w:t>sum;</w:t>
            </w:r>
            <w:proofErr w:type="gramEnd"/>
          </w:p>
          <w:p w14:paraId="7C0BA54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end</w:t>
            </w:r>
          </w:p>
          <w:p w14:paraId="49EE4B0A" w14:textId="7B5B8257" w:rsidR="00AC6128" w:rsidRPr="007E63EC" w:rsidRDefault="00AC6128" w:rsidP="00BD61C6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endfunction</w:t>
            </w:r>
            <w:proofErr w:type="spellEnd"/>
          </w:p>
        </w:tc>
      </w:tr>
    </w:tbl>
    <w:p w14:paraId="1F3D8429" w14:textId="24F3913F" w:rsidR="00AC6128" w:rsidRDefault="00AC6128" w:rsidP="00AC6128">
      <w:pPr>
        <w:pStyle w:val="af9"/>
        <w:rPr>
          <w:lang w:val="en-US"/>
        </w:rPr>
      </w:pPr>
      <w:r w:rsidRPr="00AC6128">
        <w:lastRenderedPageBreak/>
        <w:t>Реализация табличного метода представлена в листинге 2.3</w:t>
      </w:r>
    </w:p>
    <w:p w14:paraId="79B3A354" w14:textId="4C5E6CED" w:rsidR="00AC6128" w:rsidRPr="00293E58" w:rsidRDefault="00AC6128" w:rsidP="00AC6128">
      <w:pPr>
        <w:pStyle w:val="af3"/>
      </w:pPr>
      <w:r w:rsidRPr="00293E58">
        <w:t xml:space="preserve">Листинг </w:t>
      </w:r>
      <w:r>
        <w:t>2.</w:t>
      </w:r>
      <w:r>
        <w:t>3</w:t>
      </w:r>
      <w:r w:rsidRPr="00293E58">
        <w:t xml:space="preserve"> — </w:t>
      </w:r>
      <w:proofErr w:type="spellStart"/>
      <w:r>
        <w:t>trig_</w:t>
      </w:r>
      <w:proofErr w:type="gramStart"/>
      <w:r>
        <w:t>table.v</w:t>
      </w:r>
      <w:proofErr w:type="spellEnd"/>
      <w:proofErr w:type="gramEnd"/>
    </w:p>
    <w:tbl>
      <w:tblPr>
        <w:tblStyle w:val="ae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AC6128" w:rsidRPr="00AC6128" w14:paraId="5A19BDB6" w14:textId="77777777" w:rsidTr="00BD61C6">
        <w:trPr>
          <w:trHeight w:val="1125"/>
        </w:trPr>
        <w:tc>
          <w:tcPr>
            <w:tcW w:w="9678" w:type="dxa"/>
          </w:tcPr>
          <w:p w14:paraId="6919B68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`timescale 1ns / 1ps</w:t>
            </w:r>
          </w:p>
          <w:p w14:paraId="1A7B7A1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E0858B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13F53F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module </w:t>
            </w:r>
            <w:proofErr w:type="spellStart"/>
            <w:r w:rsidRPr="00AC6128">
              <w:rPr>
                <w:lang w:val="en-US"/>
              </w:rPr>
              <w:t>trig_table</w:t>
            </w:r>
            <w:proofErr w:type="spellEnd"/>
            <w:proofErr w:type="gramStart"/>
            <w:r w:rsidRPr="00AC6128">
              <w:rPr>
                <w:lang w:val="en-US"/>
              </w:rPr>
              <w:t>#(</w:t>
            </w:r>
            <w:proofErr w:type="gramEnd"/>
          </w:p>
          <w:p w14:paraId="258435F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ANGLE_WIDTH = 10,</w:t>
            </w:r>
          </w:p>
          <w:p w14:paraId="5C182B6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VALUE_WIDTH = 33,</w:t>
            </w:r>
          </w:p>
          <w:p w14:paraId="264648B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COUNT = 2**ANGLE_WIDTH</w:t>
            </w:r>
          </w:p>
          <w:p w14:paraId="715F773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)(</w:t>
            </w:r>
          </w:p>
          <w:p w14:paraId="766CFBF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input [ANGLE_WIDTH-1:0] 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>,</w:t>
            </w:r>
          </w:p>
          <w:p w14:paraId="4E0B89D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output signed [VALUE_WIDTH-1:0] </w:t>
            </w:r>
            <w:proofErr w:type="spellStart"/>
            <w:r w:rsidRPr="00AC6128">
              <w:rPr>
                <w:lang w:val="en-US"/>
              </w:rPr>
              <w:t>sin_out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cos_out</w:t>
            </w:r>
            <w:proofErr w:type="spellEnd"/>
          </w:p>
          <w:p w14:paraId="2BB4368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);</w:t>
            </w:r>
          </w:p>
          <w:p w14:paraId="3B9DAE9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B3EC75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[VALUE_WIDTH-1:0] </w:t>
            </w:r>
            <w:proofErr w:type="spellStart"/>
            <w:r w:rsidRPr="00AC6128">
              <w:rPr>
                <w:lang w:val="en-US"/>
              </w:rPr>
              <w:t>sin_table</w:t>
            </w:r>
            <w:proofErr w:type="spellEnd"/>
            <w:r w:rsidRPr="00AC6128">
              <w:rPr>
                <w:lang w:val="en-US"/>
              </w:rPr>
              <w:t xml:space="preserve"> [0: COUNT - 1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2273410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gramStart"/>
            <w:r w:rsidRPr="00AC6128">
              <w:rPr>
                <w:lang w:val="en-US"/>
              </w:rPr>
              <w:t>`include</w:t>
            </w:r>
            <w:proofErr w:type="gramEnd"/>
            <w:r w:rsidRPr="00AC6128">
              <w:rPr>
                <w:lang w:val="en-US"/>
              </w:rPr>
              <w:t xml:space="preserve"> "</w:t>
            </w:r>
            <w:proofErr w:type="spellStart"/>
            <w:r w:rsidRPr="00AC6128">
              <w:rPr>
                <w:lang w:val="en-US"/>
              </w:rPr>
              <w:t>sin_</w:t>
            </w:r>
            <w:proofErr w:type="gramStart"/>
            <w:r w:rsidRPr="00AC6128">
              <w:rPr>
                <w:lang w:val="en-US"/>
              </w:rPr>
              <w:t>table.vh</w:t>
            </w:r>
            <w:proofErr w:type="spellEnd"/>
            <w:proofErr w:type="gramEnd"/>
            <w:r w:rsidRPr="00AC6128">
              <w:rPr>
                <w:lang w:val="en-US"/>
              </w:rPr>
              <w:t>"</w:t>
            </w:r>
          </w:p>
          <w:p w14:paraId="3A93A31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4CE527A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[VALUE_WIDTH-1:0] </w:t>
            </w:r>
            <w:proofErr w:type="spellStart"/>
            <w:r w:rsidRPr="00AC6128">
              <w:rPr>
                <w:lang w:val="en-US"/>
              </w:rPr>
              <w:t>cos_table</w:t>
            </w:r>
            <w:proofErr w:type="spellEnd"/>
            <w:r w:rsidRPr="00AC6128">
              <w:rPr>
                <w:lang w:val="en-US"/>
              </w:rPr>
              <w:t xml:space="preserve"> [0: COUNT - 1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0E2F6AF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gramStart"/>
            <w:r w:rsidRPr="00AC6128">
              <w:rPr>
                <w:lang w:val="en-US"/>
              </w:rPr>
              <w:t>`include</w:t>
            </w:r>
            <w:proofErr w:type="gramEnd"/>
            <w:r w:rsidRPr="00AC6128">
              <w:rPr>
                <w:lang w:val="en-US"/>
              </w:rPr>
              <w:t xml:space="preserve"> "</w:t>
            </w:r>
            <w:proofErr w:type="spellStart"/>
            <w:r w:rsidRPr="00AC6128">
              <w:rPr>
                <w:lang w:val="en-US"/>
              </w:rPr>
              <w:t>cos_</w:t>
            </w:r>
            <w:proofErr w:type="gramStart"/>
            <w:r w:rsidRPr="00AC6128">
              <w:rPr>
                <w:lang w:val="en-US"/>
              </w:rPr>
              <w:t>table.vh</w:t>
            </w:r>
            <w:proofErr w:type="spellEnd"/>
            <w:proofErr w:type="gramEnd"/>
            <w:r w:rsidRPr="00AC6128">
              <w:rPr>
                <w:lang w:val="en-US"/>
              </w:rPr>
              <w:t>"</w:t>
            </w:r>
          </w:p>
          <w:p w14:paraId="4C27672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EAC88A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</w:t>
            </w:r>
            <w:proofErr w:type="spellStart"/>
            <w:r w:rsidRPr="00AC6128">
              <w:rPr>
                <w:lang w:val="en-US"/>
              </w:rPr>
              <w:t>sin_cond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&gt;= 0 &amp;&amp; 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&lt; COUNT/</w:t>
            </w:r>
            <w:proofErr w:type="gramStart"/>
            <w:r w:rsidRPr="00AC6128">
              <w:rPr>
                <w:lang w:val="en-US"/>
              </w:rPr>
              <w:t>2;</w:t>
            </w:r>
            <w:proofErr w:type="gramEnd"/>
          </w:p>
          <w:p w14:paraId="5C03277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</w:t>
            </w:r>
            <w:proofErr w:type="spellStart"/>
            <w:r w:rsidRPr="00AC6128">
              <w:rPr>
                <w:lang w:val="en-US"/>
              </w:rPr>
              <w:t>cos_cond</w:t>
            </w:r>
            <w:proofErr w:type="spellEnd"/>
            <w:r w:rsidRPr="00AC6128">
              <w:rPr>
                <w:lang w:val="en-US"/>
              </w:rPr>
              <w:t xml:space="preserve"> = (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&gt;= 0 &amp;&amp; 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&lt; COUNT/4) || (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&gt;= 3 * COUNT/4 &amp;&amp; 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r w:rsidRPr="00AC6128">
              <w:rPr>
                <w:lang w:val="en-US"/>
              </w:rPr>
              <w:t xml:space="preserve"> &lt; COUNT</w:t>
            </w:r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000DCDE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CA20B2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sin_out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sin_</w:t>
            </w:r>
            <w:proofErr w:type="gramStart"/>
            <w:r w:rsidRPr="00AC6128">
              <w:rPr>
                <w:lang w:val="en-US"/>
              </w:rPr>
              <w:t>cond</w:t>
            </w:r>
            <w:proofErr w:type="spellEnd"/>
            <w:r w:rsidRPr="00AC6128">
              <w:rPr>
                <w:lang w:val="en-US"/>
              </w:rPr>
              <w:t xml:space="preserve"> ?</w:t>
            </w:r>
            <w:proofErr w:type="gramEnd"/>
            <w:r w:rsidRPr="00AC6128">
              <w:rPr>
                <w:lang w:val="en-US"/>
              </w:rPr>
              <w:t xml:space="preserve"> </w:t>
            </w:r>
            <w:proofErr w:type="spellStart"/>
            <w:r w:rsidRPr="00AC6128">
              <w:rPr>
                <w:lang w:val="en-US"/>
              </w:rPr>
              <w:t>sin_table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proofErr w:type="gramStart"/>
            <w:r w:rsidRPr="00AC6128">
              <w:rPr>
                <w:lang w:val="en-US"/>
              </w:rPr>
              <w:t>] :</w:t>
            </w:r>
            <w:proofErr w:type="gramEnd"/>
            <w:r w:rsidRPr="00AC6128">
              <w:rPr>
                <w:lang w:val="en-US"/>
              </w:rPr>
              <w:t xml:space="preserve"> -</w:t>
            </w:r>
            <w:proofErr w:type="spellStart"/>
            <w:r w:rsidRPr="00AC6128">
              <w:rPr>
                <w:lang w:val="en-US"/>
              </w:rPr>
              <w:t>sin_table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5F930CB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cos_out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cos_</w:t>
            </w:r>
            <w:proofErr w:type="gramStart"/>
            <w:r w:rsidRPr="00AC6128">
              <w:rPr>
                <w:lang w:val="en-US"/>
              </w:rPr>
              <w:t>cond</w:t>
            </w:r>
            <w:proofErr w:type="spellEnd"/>
            <w:r w:rsidRPr="00AC6128">
              <w:rPr>
                <w:lang w:val="en-US"/>
              </w:rPr>
              <w:t xml:space="preserve"> ?</w:t>
            </w:r>
            <w:proofErr w:type="gramEnd"/>
            <w:r w:rsidRPr="00AC6128">
              <w:rPr>
                <w:lang w:val="en-US"/>
              </w:rPr>
              <w:t xml:space="preserve"> </w:t>
            </w:r>
            <w:proofErr w:type="spellStart"/>
            <w:r w:rsidRPr="00AC6128">
              <w:rPr>
                <w:lang w:val="en-US"/>
              </w:rPr>
              <w:t>cos_table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proofErr w:type="gramStart"/>
            <w:r w:rsidRPr="00AC6128">
              <w:rPr>
                <w:lang w:val="en-US"/>
              </w:rPr>
              <w:t>] :</w:t>
            </w:r>
            <w:proofErr w:type="gramEnd"/>
            <w:r w:rsidRPr="00AC6128">
              <w:rPr>
                <w:lang w:val="en-US"/>
              </w:rPr>
              <w:t xml:space="preserve"> -</w:t>
            </w:r>
            <w:proofErr w:type="spellStart"/>
            <w:r w:rsidRPr="00AC6128">
              <w:rPr>
                <w:lang w:val="en-US"/>
              </w:rPr>
              <w:t>cos_table</w:t>
            </w:r>
            <w:proofErr w:type="spellEnd"/>
            <w:r w:rsidRPr="00AC6128">
              <w:rPr>
                <w:lang w:val="en-US"/>
              </w:rPr>
              <w:t>[</w:t>
            </w:r>
            <w:proofErr w:type="spellStart"/>
            <w:r w:rsidRPr="00AC6128">
              <w:rPr>
                <w:lang w:val="en-US"/>
              </w:rPr>
              <w:t>angle_in</w:t>
            </w:r>
            <w:proofErr w:type="spellEnd"/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275BDAB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9E3741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5E900E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30341BC2" w14:textId="06D55FE3" w:rsidR="00AC6128" w:rsidRPr="00AC6128" w:rsidRDefault="00AC6128" w:rsidP="00AC6128">
            <w:pPr>
              <w:pStyle w:val="af4"/>
            </w:pPr>
            <w:proofErr w:type="spellStart"/>
            <w:r>
              <w:t>endmodule</w:t>
            </w:r>
            <w:proofErr w:type="spellEnd"/>
          </w:p>
        </w:tc>
      </w:tr>
    </w:tbl>
    <w:p w14:paraId="43038936" w14:textId="764D00E1" w:rsidR="00AC6128" w:rsidRDefault="00AC6128" w:rsidP="00AC6128">
      <w:pPr>
        <w:pStyle w:val="a"/>
      </w:pPr>
      <w:bookmarkStart w:id="5" w:name="_Toc209229892"/>
      <w:r>
        <w:lastRenderedPageBreak/>
        <w:t>ТЕСТИРОВАНИЕ</w:t>
      </w:r>
      <w:bookmarkEnd w:id="5"/>
    </w:p>
    <w:p w14:paraId="4409BEE9" w14:textId="413EEF52" w:rsidR="00AC6128" w:rsidRDefault="00AC6128" w:rsidP="00AC6128">
      <w:pPr>
        <w:pStyle w:val="2"/>
      </w:pPr>
      <w:bookmarkStart w:id="6" w:name="_Toc209229893"/>
      <w:r>
        <w:t>Тестовый модуль</w:t>
      </w:r>
      <w:bookmarkEnd w:id="6"/>
    </w:p>
    <w:p w14:paraId="2BBD193E" w14:textId="77777777" w:rsidR="00AC6128" w:rsidRDefault="00AC6128" w:rsidP="00AC6128">
      <w:r>
        <w:t>Для верификации методов создадим тестовый модуль. Он представлен в листинге 3.1.</w:t>
      </w:r>
    </w:p>
    <w:p w14:paraId="420CD65F" w14:textId="2AEEC9A8" w:rsidR="00AC6128" w:rsidRPr="00AC6128" w:rsidRDefault="00AC6128" w:rsidP="00AC6128">
      <w:pPr>
        <w:pStyle w:val="af3"/>
      </w:pPr>
      <w:r w:rsidRPr="00293E58">
        <w:t>Листинг</w:t>
      </w:r>
      <w:r w:rsidRPr="00AC6128">
        <w:rPr>
          <w:lang w:val="en-US"/>
        </w:rPr>
        <w:t xml:space="preserve"> 2.3 — </w:t>
      </w:r>
      <w:proofErr w:type="spellStart"/>
      <w:r w:rsidRPr="00AC6128">
        <w:rPr>
          <w:lang w:val="en-US"/>
        </w:rPr>
        <w:t>COMPARE_TEST_TRIG</w:t>
      </w:r>
      <w:r>
        <w:rPr>
          <w:lang w:val="en-US"/>
        </w:rPr>
        <w:t>.v</w:t>
      </w:r>
      <w:proofErr w:type="spellEnd"/>
    </w:p>
    <w:tbl>
      <w:tblPr>
        <w:tblStyle w:val="ae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AC6128" w:rsidRPr="00AC6128" w14:paraId="4B73701F" w14:textId="77777777" w:rsidTr="00BD61C6">
        <w:trPr>
          <w:trHeight w:val="1125"/>
        </w:trPr>
        <w:tc>
          <w:tcPr>
            <w:tcW w:w="9678" w:type="dxa"/>
          </w:tcPr>
          <w:p w14:paraId="5D146ED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`timescale 1ns / 1ps</w:t>
            </w:r>
          </w:p>
          <w:p w14:paraId="73ED4DB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module COMPARE_TEST_</w:t>
            </w:r>
            <w:proofErr w:type="gramStart"/>
            <w:r w:rsidRPr="00AC6128">
              <w:rPr>
                <w:lang w:val="en-US"/>
              </w:rPr>
              <w:t>TRIG;</w:t>
            </w:r>
            <w:proofErr w:type="gramEnd"/>
          </w:p>
          <w:p w14:paraId="71CAC82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B6E8C2B" w14:textId="77777777" w:rsidR="00AC6128" w:rsidRDefault="00AC6128" w:rsidP="00AC6128">
            <w:pPr>
              <w:pStyle w:val="af4"/>
            </w:pPr>
            <w:proofErr w:type="spellStart"/>
            <w:r>
              <w:t>localparam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= 3.14159265;</w:t>
            </w:r>
          </w:p>
          <w:p w14:paraId="2B04000D" w14:textId="77777777" w:rsidR="00AC6128" w:rsidRDefault="00AC6128" w:rsidP="00AC6128">
            <w:pPr>
              <w:pStyle w:val="af4"/>
            </w:pPr>
            <w:r>
              <w:t xml:space="preserve">// </w:t>
            </w:r>
            <w:proofErr w:type="spellStart"/>
            <w:r>
              <w:t>Несинтезируемые</w:t>
            </w:r>
            <w:proofErr w:type="spellEnd"/>
            <w:r>
              <w:t xml:space="preserve"> функции расчётов синуса и косинуса по ряду Тейлора</w:t>
            </w:r>
          </w:p>
          <w:p w14:paraId="5382AF9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/</w:t>
            </w:r>
            <w:proofErr w:type="gramStart"/>
            <w:r w:rsidRPr="00AC6128">
              <w:rPr>
                <w:lang w:val="en-US"/>
              </w:rPr>
              <w:t>/ -</w:t>
            </w:r>
            <w:proofErr w:type="gramEnd"/>
            <w:r w:rsidRPr="00AC6128">
              <w:rPr>
                <w:lang w:val="en-US"/>
              </w:rPr>
              <w:t>-----------------------------------------------------------------</w:t>
            </w:r>
          </w:p>
          <w:p w14:paraId="5796140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gramStart"/>
            <w:r w:rsidRPr="00AC6128">
              <w:rPr>
                <w:lang w:val="en-US"/>
              </w:rPr>
              <w:t>`include</w:t>
            </w:r>
            <w:proofErr w:type="gramEnd"/>
            <w:r w:rsidRPr="00AC6128">
              <w:rPr>
                <w:lang w:val="en-US"/>
              </w:rPr>
              <w:t xml:space="preserve"> "</w:t>
            </w:r>
            <w:proofErr w:type="spellStart"/>
            <w:proofErr w:type="gramStart"/>
            <w:r w:rsidRPr="00AC6128">
              <w:rPr>
                <w:lang w:val="en-US"/>
              </w:rPr>
              <w:t>tailor.v</w:t>
            </w:r>
            <w:proofErr w:type="spellEnd"/>
            <w:proofErr w:type="gramEnd"/>
            <w:r w:rsidRPr="00AC6128">
              <w:rPr>
                <w:lang w:val="en-US"/>
              </w:rPr>
              <w:t xml:space="preserve">" </w:t>
            </w:r>
          </w:p>
          <w:p w14:paraId="338B664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5DE7BF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[63:0] </w:t>
            </w:r>
            <w:proofErr w:type="spellStart"/>
            <w:r w:rsidRPr="00AC6128">
              <w:rPr>
                <w:lang w:val="en-US"/>
              </w:rPr>
              <w:t>real_sin_out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real_sin_res_</w:t>
            </w:r>
            <w:proofErr w:type="gramStart"/>
            <w:r w:rsidRPr="00AC6128">
              <w:rPr>
                <w:lang w:val="en-US"/>
              </w:rPr>
              <w:t>bits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345AC7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[10:0] </w:t>
            </w:r>
            <w:proofErr w:type="spellStart"/>
            <w:r w:rsidRPr="00AC6128">
              <w:rPr>
                <w:lang w:val="en-US"/>
              </w:rPr>
              <w:t>real_sin_exp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real_sin_res_</w:t>
            </w:r>
            <w:proofErr w:type="gramStart"/>
            <w:r w:rsidRPr="00AC6128">
              <w:rPr>
                <w:lang w:val="en-US"/>
              </w:rPr>
              <w:t>bits</w:t>
            </w:r>
            <w:proofErr w:type="spellEnd"/>
            <w:r w:rsidRPr="00AC6128">
              <w:rPr>
                <w:lang w:val="en-US"/>
              </w:rPr>
              <w:t>[</w:t>
            </w:r>
            <w:proofErr w:type="gramEnd"/>
            <w:r w:rsidRPr="00AC6128">
              <w:rPr>
                <w:lang w:val="en-US"/>
              </w:rPr>
              <w:t>62-:11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62F5F18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real </w:t>
            </w:r>
            <w:proofErr w:type="spellStart"/>
            <w:r w:rsidRPr="00AC6128">
              <w:rPr>
                <w:lang w:val="en-US"/>
              </w:rPr>
              <w:t>real_sin_res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real_sin_</w:t>
            </w:r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103F868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initial</w:t>
            </w:r>
          </w:p>
          <w:p w14:paraId="7018FBF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0987873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real_sin_i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2F5B9B0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while(</w:t>
            </w:r>
            <w:proofErr w:type="gramEnd"/>
            <w:r w:rsidRPr="00AC6128">
              <w:rPr>
                <w:lang w:val="en-US"/>
              </w:rPr>
              <w:t>1)</w:t>
            </w:r>
          </w:p>
          <w:p w14:paraId="6856548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52F5666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real_sin_res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real_sin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real_sin_i</w:t>
            </w:r>
            <w:proofErr w:type="spellEnd"/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2B657EF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real_sin_res_bits</w:t>
            </w:r>
            <w:proofErr w:type="spellEnd"/>
            <w:r w:rsidRPr="00AC6128">
              <w:rPr>
                <w:lang w:val="en-US"/>
              </w:rPr>
              <w:t xml:space="preserve"> = $</w:t>
            </w:r>
            <w:proofErr w:type="spellStart"/>
            <w:r w:rsidRPr="00AC6128">
              <w:rPr>
                <w:lang w:val="en-US"/>
              </w:rPr>
              <w:t>realtobits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real_sin_res</w:t>
            </w:r>
            <w:proofErr w:type="spellEnd"/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6FC3A60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real_sin_out</w:t>
            </w:r>
            <w:proofErr w:type="spellEnd"/>
            <w:r w:rsidRPr="00AC6128">
              <w:rPr>
                <w:lang w:val="en-US"/>
              </w:rPr>
              <w:t xml:space="preserve"> = $</w:t>
            </w:r>
            <w:proofErr w:type="spellStart"/>
            <w:r w:rsidRPr="00AC6128">
              <w:rPr>
                <w:lang w:val="en-US"/>
              </w:rPr>
              <w:t>rtoi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real_sin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real_sin_i</w:t>
            </w:r>
            <w:proofErr w:type="spellEnd"/>
            <w:r w:rsidRPr="00AC6128">
              <w:rPr>
                <w:lang w:val="en-US"/>
              </w:rPr>
              <w:t>) * 2.0**$</w:t>
            </w:r>
            <w:proofErr w:type="gramStart"/>
            <w:r w:rsidRPr="00AC6128">
              <w:rPr>
                <w:lang w:val="en-US"/>
              </w:rPr>
              <w:t>signed(</w:t>
            </w:r>
            <w:proofErr w:type="spellStart"/>
            <w:proofErr w:type="gramEnd"/>
            <w:r w:rsidRPr="00AC6128">
              <w:rPr>
                <w:lang w:val="en-US"/>
              </w:rPr>
              <w:t>real_sin_exp</w:t>
            </w:r>
            <w:proofErr w:type="spellEnd"/>
            <w:r w:rsidRPr="00AC6128">
              <w:rPr>
                <w:lang w:val="en-US"/>
              </w:rPr>
              <w:t xml:space="preserve"> - 1023 + 15)</w:t>
            </w:r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3FC49F5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gramStart"/>
            <w:r w:rsidRPr="00AC6128">
              <w:rPr>
                <w:lang w:val="en-US"/>
              </w:rPr>
              <w:t>#10;</w:t>
            </w:r>
            <w:proofErr w:type="gramEnd"/>
            <w:r w:rsidRPr="00AC6128">
              <w:rPr>
                <w:lang w:val="en-US"/>
              </w:rPr>
              <w:t xml:space="preserve"> </w:t>
            </w:r>
          </w:p>
          <w:p w14:paraId="752206A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real_sin_i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real_sin_i</w:t>
            </w:r>
            <w:proofErr w:type="spellEnd"/>
            <w:r w:rsidRPr="00AC6128">
              <w:rPr>
                <w:lang w:val="en-US"/>
              </w:rPr>
              <w:t xml:space="preserve"> + pi/</w:t>
            </w:r>
            <w:proofErr w:type="gramStart"/>
            <w:r w:rsidRPr="00AC6128">
              <w:rPr>
                <w:lang w:val="en-US"/>
              </w:rPr>
              <w:t>180;</w:t>
            </w:r>
            <w:proofErr w:type="gramEnd"/>
          </w:p>
          <w:p w14:paraId="35660F0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end</w:t>
            </w:r>
          </w:p>
          <w:p w14:paraId="275B822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end</w:t>
            </w:r>
          </w:p>
          <w:p w14:paraId="7C9C8FE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D4A195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[63:0] </w:t>
            </w:r>
            <w:proofErr w:type="spellStart"/>
            <w:r w:rsidRPr="00AC6128">
              <w:rPr>
                <w:lang w:val="en-US"/>
              </w:rPr>
              <w:t>real_cos_out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real_cos_res_</w:t>
            </w:r>
            <w:proofErr w:type="gramStart"/>
            <w:r w:rsidRPr="00AC6128">
              <w:rPr>
                <w:lang w:val="en-US"/>
              </w:rPr>
              <w:t>bits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3EBAF8E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[10:0] </w:t>
            </w:r>
            <w:proofErr w:type="spellStart"/>
            <w:r w:rsidRPr="00AC6128">
              <w:rPr>
                <w:lang w:val="en-US"/>
              </w:rPr>
              <w:t>real_cos_exp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real_cos_res_</w:t>
            </w:r>
            <w:proofErr w:type="gramStart"/>
            <w:r w:rsidRPr="00AC6128">
              <w:rPr>
                <w:lang w:val="en-US"/>
              </w:rPr>
              <w:t>bits</w:t>
            </w:r>
            <w:proofErr w:type="spellEnd"/>
            <w:r w:rsidRPr="00AC6128">
              <w:rPr>
                <w:lang w:val="en-US"/>
              </w:rPr>
              <w:t>[</w:t>
            </w:r>
            <w:proofErr w:type="gramEnd"/>
            <w:r w:rsidRPr="00AC6128">
              <w:rPr>
                <w:lang w:val="en-US"/>
              </w:rPr>
              <w:t>62-:11</w:t>
            </w:r>
            <w:proofErr w:type="gramStart"/>
            <w:r w:rsidRPr="00AC6128">
              <w:rPr>
                <w:lang w:val="en-US"/>
              </w:rPr>
              <w:t>];</w:t>
            </w:r>
            <w:proofErr w:type="gramEnd"/>
          </w:p>
          <w:p w14:paraId="25EB3E5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real </w:t>
            </w:r>
            <w:proofErr w:type="spellStart"/>
            <w:r w:rsidRPr="00AC6128">
              <w:rPr>
                <w:lang w:val="en-US"/>
              </w:rPr>
              <w:t>real_cos_res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real_cos_</w:t>
            </w:r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CC243B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initial</w:t>
            </w:r>
          </w:p>
          <w:p w14:paraId="53AD070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2FF40DF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real_cos_i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40C93FF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while(</w:t>
            </w:r>
            <w:proofErr w:type="gramEnd"/>
            <w:r w:rsidRPr="00AC6128">
              <w:rPr>
                <w:lang w:val="en-US"/>
              </w:rPr>
              <w:t>1)</w:t>
            </w:r>
          </w:p>
          <w:p w14:paraId="03A86C4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6F4FCA4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real_cos_res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real_cos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real_cos_i</w:t>
            </w:r>
            <w:proofErr w:type="spellEnd"/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631096E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real_cos_res_bits</w:t>
            </w:r>
            <w:proofErr w:type="spellEnd"/>
            <w:r w:rsidRPr="00AC6128">
              <w:rPr>
                <w:lang w:val="en-US"/>
              </w:rPr>
              <w:t xml:space="preserve"> = $</w:t>
            </w:r>
            <w:proofErr w:type="spellStart"/>
            <w:r w:rsidRPr="00AC6128">
              <w:rPr>
                <w:lang w:val="en-US"/>
              </w:rPr>
              <w:t>realtobits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real_cos_res</w:t>
            </w:r>
            <w:proofErr w:type="spellEnd"/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0E7A1F4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real_cos_out</w:t>
            </w:r>
            <w:proofErr w:type="spellEnd"/>
            <w:r w:rsidRPr="00AC6128">
              <w:rPr>
                <w:lang w:val="en-US"/>
              </w:rPr>
              <w:t xml:space="preserve"> = $</w:t>
            </w:r>
            <w:proofErr w:type="spellStart"/>
            <w:r w:rsidRPr="00AC6128">
              <w:rPr>
                <w:lang w:val="en-US"/>
              </w:rPr>
              <w:t>rtoi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real_cos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real_cos_i</w:t>
            </w:r>
            <w:proofErr w:type="spellEnd"/>
            <w:r w:rsidRPr="00AC6128">
              <w:rPr>
                <w:lang w:val="en-US"/>
              </w:rPr>
              <w:t>) * 2.0**$</w:t>
            </w:r>
            <w:proofErr w:type="gramStart"/>
            <w:r w:rsidRPr="00AC6128">
              <w:rPr>
                <w:lang w:val="en-US"/>
              </w:rPr>
              <w:t>signed(</w:t>
            </w:r>
            <w:proofErr w:type="spellStart"/>
            <w:proofErr w:type="gramEnd"/>
            <w:r w:rsidRPr="00AC6128">
              <w:rPr>
                <w:lang w:val="en-US"/>
              </w:rPr>
              <w:t>real_cos_exp</w:t>
            </w:r>
            <w:proofErr w:type="spellEnd"/>
            <w:r w:rsidRPr="00AC6128">
              <w:rPr>
                <w:lang w:val="en-US"/>
              </w:rPr>
              <w:t xml:space="preserve"> - 1023 + 15)</w:t>
            </w:r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7E0E5D8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gramStart"/>
            <w:r w:rsidRPr="00AC6128">
              <w:rPr>
                <w:lang w:val="en-US"/>
              </w:rPr>
              <w:t>#10;</w:t>
            </w:r>
            <w:proofErr w:type="gramEnd"/>
            <w:r w:rsidRPr="00AC6128">
              <w:rPr>
                <w:lang w:val="en-US"/>
              </w:rPr>
              <w:t xml:space="preserve"> </w:t>
            </w:r>
          </w:p>
          <w:p w14:paraId="0825E3A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real_cos_i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real_cos_i</w:t>
            </w:r>
            <w:proofErr w:type="spellEnd"/>
            <w:r w:rsidRPr="00AC6128">
              <w:rPr>
                <w:lang w:val="en-US"/>
              </w:rPr>
              <w:t xml:space="preserve"> + pi/</w:t>
            </w:r>
            <w:proofErr w:type="gramStart"/>
            <w:r w:rsidRPr="00AC6128">
              <w:rPr>
                <w:lang w:val="en-US"/>
              </w:rPr>
              <w:t>180;</w:t>
            </w:r>
            <w:proofErr w:type="gramEnd"/>
          </w:p>
          <w:p w14:paraId="309A28CC" w14:textId="77777777" w:rsidR="00AC6128" w:rsidRDefault="00AC6128" w:rsidP="00AC6128">
            <w:pPr>
              <w:pStyle w:val="af4"/>
            </w:pPr>
            <w:r w:rsidRPr="00AC6128">
              <w:rPr>
                <w:lang w:val="en-US"/>
              </w:rP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  </w:t>
            </w:r>
          </w:p>
          <w:p w14:paraId="251BF260" w14:textId="77777777" w:rsidR="00AC6128" w:rsidRDefault="00AC6128" w:rsidP="00AC6128">
            <w:pPr>
              <w:pStyle w:val="af4"/>
            </w:pPr>
            <w:proofErr w:type="spellStart"/>
            <w:r>
              <w:t>end</w:t>
            </w:r>
            <w:proofErr w:type="spellEnd"/>
          </w:p>
          <w:p w14:paraId="3C2E25AA" w14:textId="77777777" w:rsidR="00AC6128" w:rsidRDefault="00AC6128" w:rsidP="00AC6128">
            <w:pPr>
              <w:pStyle w:val="af4"/>
            </w:pPr>
          </w:p>
          <w:p w14:paraId="5167CDF6" w14:textId="77777777" w:rsidR="00AC6128" w:rsidRDefault="00AC6128" w:rsidP="00AC6128">
            <w:pPr>
              <w:pStyle w:val="af4"/>
            </w:pPr>
          </w:p>
          <w:p w14:paraId="16554317" w14:textId="77777777" w:rsidR="00AC6128" w:rsidRDefault="00AC6128" w:rsidP="00AC6128">
            <w:pPr>
              <w:pStyle w:val="af4"/>
            </w:pPr>
            <w:r>
              <w:t>// Генерация последовательности углов</w:t>
            </w:r>
          </w:p>
          <w:p w14:paraId="5FFB9256" w14:textId="77777777" w:rsidR="00AC6128" w:rsidRDefault="00AC6128" w:rsidP="00AC6128">
            <w:pPr>
              <w:pStyle w:val="af4"/>
            </w:pPr>
            <w:r>
              <w:t>// ----------------------------------</w:t>
            </w:r>
          </w:p>
          <w:p w14:paraId="5129C3E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[63:0] </w:t>
            </w:r>
            <w:proofErr w:type="spellStart"/>
            <w:proofErr w:type="gram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A4E87B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initial 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41B9FDF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7505E7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[31:0] </w:t>
            </w:r>
            <w:proofErr w:type="spellStart"/>
            <w:r w:rsidRPr="00AC6128">
              <w:rPr>
                <w:lang w:val="en-US"/>
              </w:rPr>
              <w:t>cordic_</w:t>
            </w:r>
            <w:proofErr w:type="gramStart"/>
            <w:r w:rsidRPr="00AC6128">
              <w:rPr>
                <w:lang w:val="en-US"/>
              </w:rPr>
              <w:t>angle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  <w:r w:rsidRPr="00AC6128">
              <w:rPr>
                <w:lang w:val="en-US"/>
              </w:rPr>
              <w:t xml:space="preserve"> </w:t>
            </w:r>
          </w:p>
          <w:p w14:paraId="0145F45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lastRenderedPageBreak/>
              <w:t xml:space="preserve">reg [9:0] </w:t>
            </w:r>
            <w:proofErr w:type="spellStart"/>
            <w:r w:rsidRPr="00AC6128">
              <w:rPr>
                <w:lang w:val="en-US"/>
              </w:rPr>
              <w:t>trig_table_</w:t>
            </w:r>
            <w:proofErr w:type="gramStart"/>
            <w:r w:rsidRPr="00AC6128">
              <w:rPr>
                <w:lang w:val="en-US"/>
              </w:rPr>
              <w:t>angle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  <w:r w:rsidRPr="00AC6128">
              <w:rPr>
                <w:lang w:val="en-US"/>
              </w:rPr>
              <w:t xml:space="preserve"> </w:t>
            </w:r>
          </w:p>
          <w:p w14:paraId="73BBB55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032A02D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always</w:t>
            </w:r>
          </w:p>
          <w:p w14:paraId="7DBAA9F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7D17891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//2^32 * a / 360 = </w:t>
            </w:r>
          </w:p>
          <w:p w14:paraId="0AF2AA1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trig_table_angle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gramStart"/>
            <w:r w:rsidRPr="00AC6128">
              <w:rPr>
                <w:lang w:val="en-US"/>
              </w:rPr>
              <w:t>= ((</w:t>
            </w:r>
            <w:proofErr w:type="gramEnd"/>
            <w:r w:rsidRPr="00AC6128">
              <w:rPr>
                <w:lang w:val="en-US"/>
              </w:rPr>
              <w:t xml:space="preserve">1 &lt;&lt; </w:t>
            </w:r>
            <w:proofErr w:type="gramStart"/>
            <w:r w:rsidRPr="00AC6128">
              <w:rPr>
                <w:lang w:val="en-US"/>
              </w:rPr>
              <w:t>10)*</w:t>
            </w:r>
            <w:proofErr w:type="spellStart"/>
            <w:proofErr w:type="gramEnd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)/</w:t>
            </w:r>
            <w:proofErr w:type="gramStart"/>
            <w:r w:rsidRPr="00AC6128">
              <w:rPr>
                <w:lang w:val="en-US"/>
              </w:rPr>
              <w:t>360;</w:t>
            </w:r>
            <w:proofErr w:type="gramEnd"/>
          </w:p>
          <w:p w14:paraId="1A742ED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cordic_angle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gramStart"/>
            <w:r w:rsidRPr="00AC6128">
              <w:rPr>
                <w:lang w:val="en-US"/>
              </w:rPr>
              <w:t>= ((</w:t>
            </w:r>
            <w:proofErr w:type="gramEnd"/>
            <w:r w:rsidRPr="00AC6128">
              <w:rPr>
                <w:lang w:val="en-US"/>
              </w:rPr>
              <w:t xml:space="preserve">1 &lt;&lt; </w:t>
            </w:r>
            <w:proofErr w:type="gramStart"/>
            <w:r w:rsidRPr="00AC6128">
              <w:rPr>
                <w:lang w:val="en-US"/>
              </w:rPr>
              <w:t>32)*</w:t>
            </w:r>
            <w:proofErr w:type="spellStart"/>
            <w:proofErr w:type="gramEnd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>)/</w:t>
            </w:r>
            <w:proofErr w:type="gramStart"/>
            <w:r w:rsidRPr="00AC6128">
              <w:rPr>
                <w:lang w:val="en-US"/>
              </w:rPr>
              <w:t>360;</w:t>
            </w:r>
            <w:proofErr w:type="gramEnd"/>
          </w:p>
          <w:p w14:paraId="7636AD7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#10;</w:t>
            </w:r>
            <w:proofErr w:type="gramEnd"/>
          </w:p>
          <w:p w14:paraId="2AA8F47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i</w:t>
            </w:r>
            <w:proofErr w:type="spellEnd"/>
            <w:r w:rsidRPr="00AC6128">
              <w:rPr>
                <w:lang w:val="en-US"/>
              </w:rPr>
              <w:t xml:space="preserve"> + </w:t>
            </w:r>
            <w:proofErr w:type="gramStart"/>
            <w:r w:rsidRPr="00AC6128">
              <w:rPr>
                <w:lang w:val="en-US"/>
              </w:rPr>
              <w:t>1;</w:t>
            </w:r>
            <w:proofErr w:type="gramEnd"/>
          </w:p>
          <w:p w14:paraId="2EB72B0F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end </w:t>
            </w:r>
          </w:p>
          <w:p w14:paraId="43FBB04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9A62E6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// </w:t>
            </w:r>
            <w:r>
              <w:t>Синхросигнал</w:t>
            </w:r>
          </w:p>
          <w:p w14:paraId="674E9EA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</w:t>
            </w:r>
            <w:proofErr w:type="spellStart"/>
            <w:proofErr w:type="gram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4E2A1F5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initial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410184A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always #5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 xml:space="preserve"> &lt;= ~</w:t>
            </w:r>
            <w:proofErr w:type="spellStart"/>
            <w:proofErr w:type="gram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7249F28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9E9D6F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3AE7DAD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</w:t>
            </w:r>
          </w:p>
          <w:p w14:paraId="6BC3CE5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// </w:t>
            </w:r>
            <w:r>
              <w:t>Модуль</w:t>
            </w:r>
            <w:r w:rsidRPr="00AC6128">
              <w:rPr>
                <w:lang w:val="en-US"/>
              </w:rPr>
              <w:t xml:space="preserve"> CORDIC</w:t>
            </w:r>
          </w:p>
          <w:p w14:paraId="51CF9DB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/</w:t>
            </w:r>
            <w:proofErr w:type="gramStart"/>
            <w:r w:rsidRPr="00AC6128">
              <w:rPr>
                <w:lang w:val="en-US"/>
              </w:rPr>
              <w:t>/ -</w:t>
            </w:r>
            <w:proofErr w:type="gramEnd"/>
            <w:r w:rsidRPr="00AC6128">
              <w:rPr>
                <w:lang w:val="en-US"/>
              </w:rPr>
              <w:t>------------------</w:t>
            </w:r>
          </w:p>
          <w:p w14:paraId="24E28C0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22225B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130D69B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reg [15:0] Xin, </w:t>
            </w:r>
            <w:proofErr w:type="gramStart"/>
            <w:r w:rsidRPr="00AC6128">
              <w:rPr>
                <w:lang w:val="en-US"/>
              </w:rPr>
              <w:t>Yin;</w:t>
            </w:r>
            <w:proofErr w:type="gramEnd"/>
          </w:p>
          <w:p w14:paraId="049C9C7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[16:0] </w:t>
            </w:r>
            <w:proofErr w:type="spellStart"/>
            <w:r w:rsidRPr="00AC6128">
              <w:rPr>
                <w:lang w:val="en-US"/>
              </w:rPr>
              <w:t>Xout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Yout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cos_cordic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sin_</w:t>
            </w:r>
            <w:proofErr w:type="gramStart"/>
            <w:r w:rsidRPr="00AC6128">
              <w:rPr>
                <w:lang w:val="en-US"/>
              </w:rPr>
              <w:t>cordic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072A7F8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initial </w:t>
            </w:r>
          </w:p>
          <w:p w14:paraId="046B4E2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23A1645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//    Xin = </w:t>
            </w:r>
            <w:proofErr w:type="gramStart"/>
            <w:r w:rsidRPr="00AC6128">
              <w:rPr>
                <w:lang w:val="en-US"/>
              </w:rPr>
              <w:t>32000/1.647;</w:t>
            </w:r>
            <w:proofErr w:type="gramEnd"/>
          </w:p>
          <w:p w14:paraId="019420D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Xin = </w:t>
            </w:r>
            <w:proofErr w:type="gramStart"/>
            <w:r w:rsidRPr="00AC6128">
              <w:rPr>
                <w:lang w:val="en-US"/>
              </w:rPr>
              <w:t>32000;</w:t>
            </w:r>
            <w:proofErr w:type="gramEnd"/>
          </w:p>
          <w:p w14:paraId="2ABCEF3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Yin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2D32B8C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end</w:t>
            </w:r>
          </w:p>
          <w:p w14:paraId="0DE853F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24E9475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cordic</w:t>
            </w:r>
            <w:proofErr w:type="spellEnd"/>
            <w:r w:rsidRPr="00AC6128">
              <w:rPr>
                <w:lang w:val="en-US"/>
              </w:rPr>
              <w:t xml:space="preserve"> uut1 (</w:t>
            </w:r>
          </w:p>
          <w:p w14:paraId="24629D5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proofErr w:type="gram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 xml:space="preserve">), </w:t>
            </w:r>
          </w:p>
          <w:p w14:paraId="763A4AA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.angle</w:t>
            </w:r>
            <w:proofErr w:type="gram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cordic_angle</w:t>
            </w:r>
            <w:proofErr w:type="spellEnd"/>
            <w:r w:rsidRPr="00AC6128">
              <w:rPr>
                <w:lang w:val="en-US"/>
              </w:rPr>
              <w:t xml:space="preserve">), </w:t>
            </w:r>
          </w:p>
          <w:p w14:paraId="354E2A5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.Xin</w:t>
            </w:r>
            <w:proofErr w:type="gramEnd"/>
            <w:r w:rsidRPr="00AC6128">
              <w:rPr>
                <w:lang w:val="en-US"/>
              </w:rPr>
              <w:t xml:space="preserve">(Xin), </w:t>
            </w:r>
          </w:p>
          <w:p w14:paraId="12BC1D9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.Yin</w:t>
            </w:r>
            <w:proofErr w:type="gramEnd"/>
            <w:r w:rsidRPr="00AC6128">
              <w:rPr>
                <w:lang w:val="en-US"/>
              </w:rPr>
              <w:t xml:space="preserve">(Yin), </w:t>
            </w:r>
          </w:p>
          <w:p w14:paraId="55C8ABC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cos</w:t>
            </w:r>
            <w:proofErr w:type="gramEnd"/>
            <w:r w:rsidRPr="00AC6128">
              <w:rPr>
                <w:lang w:val="en-US"/>
              </w:rPr>
              <w:t>_</w:t>
            </w:r>
            <w:proofErr w:type="gramStart"/>
            <w:r w:rsidRPr="00AC6128">
              <w:rPr>
                <w:lang w:val="en-US"/>
              </w:rPr>
              <w:t>out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proofErr w:type="gramEnd"/>
            <w:r w:rsidRPr="00AC6128">
              <w:rPr>
                <w:lang w:val="en-US"/>
              </w:rPr>
              <w:t>Xout</w:t>
            </w:r>
            <w:proofErr w:type="spellEnd"/>
            <w:r w:rsidRPr="00AC6128">
              <w:rPr>
                <w:lang w:val="en-US"/>
              </w:rPr>
              <w:t xml:space="preserve">), </w:t>
            </w:r>
          </w:p>
          <w:p w14:paraId="0E72134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sin</w:t>
            </w:r>
            <w:proofErr w:type="gramEnd"/>
            <w:r w:rsidRPr="00AC6128">
              <w:rPr>
                <w:lang w:val="en-US"/>
              </w:rPr>
              <w:t>_</w:t>
            </w:r>
            <w:proofErr w:type="gramStart"/>
            <w:r w:rsidRPr="00AC6128">
              <w:rPr>
                <w:lang w:val="en-US"/>
              </w:rPr>
              <w:t>out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proofErr w:type="gramEnd"/>
            <w:r w:rsidRPr="00AC6128">
              <w:rPr>
                <w:lang w:val="en-US"/>
              </w:rPr>
              <w:t>Yout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4959A66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);</w:t>
            </w:r>
          </w:p>
          <w:p w14:paraId="0F5114E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cos_cordic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proofErr w:type="gramStart"/>
            <w:r w:rsidRPr="00AC6128">
              <w:rPr>
                <w:lang w:val="en-US"/>
              </w:rPr>
              <w:t>Xout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349AF1A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assign </w:t>
            </w:r>
            <w:proofErr w:type="spellStart"/>
            <w:r w:rsidRPr="00AC6128">
              <w:rPr>
                <w:lang w:val="en-US"/>
              </w:rPr>
              <w:t>sin_cordic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proofErr w:type="gramStart"/>
            <w:r w:rsidRPr="00AC6128">
              <w:rPr>
                <w:lang w:val="en-US"/>
              </w:rPr>
              <w:t>Yout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37364FF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39A59F1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// </w:t>
            </w:r>
            <w:r>
              <w:t>Табличный</w:t>
            </w:r>
            <w:r w:rsidRPr="00AC6128">
              <w:rPr>
                <w:lang w:val="en-US"/>
              </w:rPr>
              <w:t xml:space="preserve"> </w:t>
            </w:r>
            <w:r>
              <w:t>модуль</w:t>
            </w:r>
          </w:p>
          <w:p w14:paraId="21D4838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/</w:t>
            </w:r>
            <w:proofErr w:type="gramStart"/>
            <w:r w:rsidRPr="00AC6128">
              <w:rPr>
                <w:lang w:val="en-US"/>
              </w:rPr>
              <w:t>/ -</w:t>
            </w:r>
            <w:proofErr w:type="gramEnd"/>
            <w:r w:rsidRPr="00AC6128">
              <w:rPr>
                <w:lang w:val="en-US"/>
              </w:rPr>
              <w:t>------------------</w:t>
            </w:r>
          </w:p>
          <w:p w14:paraId="70C6B3E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localparam</w:t>
            </w:r>
            <w:proofErr w:type="spellEnd"/>
            <w:r w:rsidRPr="00AC6128">
              <w:rPr>
                <w:lang w:val="en-US"/>
              </w:rPr>
              <w:t xml:space="preserve"> TABLE_VALUE_WIDTH = </w:t>
            </w:r>
            <w:proofErr w:type="gramStart"/>
            <w:r w:rsidRPr="00AC6128">
              <w:rPr>
                <w:lang w:val="en-US"/>
              </w:rPr>
              <w:t>33;</w:t>
            </w:r>
            <w:proofErr w:type="gramEnd"/>
          </w:p>
          <w:p w14:paraId="11F060F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localparam</w:t>
            </w:r>
            <w:proofErr w:type="spellEnd"/>
            <w:r w:rsidRPr="00AC6128">
              <w:rPr>
                <w:lang w:val="en-US"/>
              </w:rPr>
              <w:t xml:space="preserve"> TABLE_ANGLE_WIDTH = </w:t>
            </w:r>
            <w:proofErr w:type="gramStart"/>
            <w:r w:rsidRPr="00AC6128">
              <w:rPr>
                <w:lang w:val="en-US"/>
              </w:rPr>
              <w:t>10;</w:t>
            </w:r>
            <w:proofErr w:type="gramEnd"/>
          </w:p>
          <w:p w14:paraId="4DC39DB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64858C9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[TABLE_VALUE_WIDTH-1:0] </w:t>
            </w:r>
            <w:proofErr w:type="spellStart"/>
            <w:r w:rsidRPr="00AC6128">
              <w:rPr>
                <w:lang w:val="en-US"/>
              </w:rPr>
              <w:t>trig_table_</w:t>
            </w:r>
            <w:proofErr w:type="gramStart"/>
            <w:r w:rsidRPr="00AC6128">
              <w:rPr>
                <w:lang w:val="en-US"/>
              </w:rPr>
              <w:t>sin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726EFE9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[TABLE_VALUE_WIDTH-1:0] </w:t>
            </w:r>
            <w:proofErr w:type="spellStart"/>
            <w:r w:rsidRPr="00AC6128">
              <w:rPr>
                <w:lang w:val="en-US"/>
              </w:rPr>
              <w:t>trig_table_</w:t>
            </w:r>
            <w:proofErr w:type="gramStart"/>
            <w:r w:rsidRPr="00AC6128">
              <w:rPr>
                <w:lang w:val="en-US"/>
              </w:rPr>
              <w:t>cos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2729546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798995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spellStart"/>
            <w:r w:rsidRPr="00AC6128">
              <w:rPr>
                <w:lang w:val="en-US"/>
              </w:rPr>
              <w:t>trig_table</w:t>
            </w:r>
            <w:proofErr w:type="spellEnd"/>
            <w:r w:rsidRPr="00AC6128">
              <w:rPr>
                <w:lang w:val="en-US"/>
              </w:rPr>
              <w:t xml:space="preserve"> </w:t>
            </w:r>
            <w:proofErr w:type="gramStart"/>
            <w:r w:rsidRPr="00AC6128">
              <w:rPr>
                <w:lang w:val="en-US"/>
              </w:rPr>
              <w:t>#(</w:t>
            </w:r>
            <w:proofErr w:type="gramEnd"/>
          </w:p>
          <w:p w14:paraId="34404E5E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.VALUE_WIDTH(TABLE_VALUE_WIDTH),</w:t>
            </w:r>
          </w:p>
          <w:p w14:paraId="220B2E03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.ANGLE</w:t>
            </w:r>
            <w:proofErr w:type="gramEnd"/>
            <w:r w:rsidRPr="00AC6128">
              <w:rPr>
                <w:lang w:val="en-US"/>
              </w:rPr>
              <w:t>_WIDTH(TABLE_ANGLE_WIDTH)</w:t>
            </w:r>
          </w:p>
          <w:p w14:paraId="21F0F5F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) </w:t>
            </w:r>
            <w:proofErr w:type="spellStart"/>
            <w:proofErr w:type="gramStart"/>
            <w:r w:rsidRPr="00AC6128">
              <w:rPr>
                <w:lang w:val="en-US"/>
              </w:rPr>
              <w:t>uut</w:t>
            </w:r>
            <w:proofErr w:type="spellEnd"/>
            <w:proofErr w:type="gramEnd"/>
          </w:p>
          <w:p w14:paraId="3418EC8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(</w:t>
            </w:r>
          </w:p>
          <w:p w14:paraId="3B3600A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angle</w:t>
            </w:r>
            <w:proofErr w:type="gramEnd"/>
            <w:r w:rsidRPr="00AC6128">
              <w:rPr>
                <w:lang w:val="en-US"/>
              </w:rPr>
              <w:t>_in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trig_table_angle</w:t>
            </w:r>
            <w:proofErr w:type="spellEnd"/>
            <w:r w:rsidRPr="00AC6128">
              <w:rPr>
                <w:lang w:val="en-US"/>
              </w:rPr>
              <w:t>),</w:t>
            </w:r>
          </w:p>
          <w:p w14:paraId="21C4072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sin</w:t>
            </w:r>
            <w:proofErr w:type="gramEnd"/>
            <w:r w:rsidRPr="00AC6128">
              <w:rPr>
                <w:lang w:val="en-US"/>
              </w:rPr>
              <w:t>_out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trig_table_sin</w:t>
            </w:r>
            <w:proofErr w:type="spellEnd"/>
            <w:r w:rsidRPr="00AC6128">
              <w:rPr>
                <w:lang w:val="en-US"/>
              </w:rPr>
              <w:t>),</w:t>
            </w:r>
          </w:p>
          <w:p w14:paraId="7853EA2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cos</w:t>
            </w:r>
            <w:proofErr w:type="gramEnd"/>
            <w:r w:rsidRPr="00AC6128">
              <w:rPr>
                <w:lang w:val="en-US"/>
              </w:rPr>
              <w:t>_out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trig_table_cos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464B3C8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);</w:t>
            </w:r>
          </w:p>
          <w:p w14:paraId="4F5DD6D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5E07E11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6F538AF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// IP CORDIC</w:t>
            </w:r>
          </w:p>
          <w:p w14:paraId="730734D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68319E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wire </w:t>
            </w:r>
            <w:proofErr w:type="spellStart"/>
            <w:r w:rsidRPr="00AC6128">
              <w:rPr>
                <w:lang w:val="en-US"/>
              </w:rPr>
              <w:t>ip_valid_</w:t>
            </w:r>
            <w:proofErr w:type="gramStart"/>
            <w:r w:rsidRPr="00AC6128">
              <w:rPr>
                <w:lang w:val="en-US"/>
              </w:rPr>
              <w:t>out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1E85D89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lastRenderedPageBreak/>
              <w:t xml:space="preserve">wire [31:0] </w:t>
            </w:r>
            <w:proofErr w:type="spellStart"/>
            <w:r w:rsidRPr="00AC6128">
              <w:rPr>
                <w:lang w:val="en-US"/>
              </w:rPr>
              <w:t>sin_ip_out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cos_ip_</w:t>
            </w:r>
            <w:proofErr w:type="gramStart"/>
            <w:r w:rsidRPr="00AC6128">
              <w:rPr>
                <w:lang w:val="en-US"/>
              </w:rPr>
              <w:t>out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0FD2BD5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proofErr w:type="gramStart"/>
            <w:r w:rsidRPr="00AC6128">
              <w:rPr>
                <w:lang w:val="en-US"/>
              </w:rPr>
              <w:t>reg  [</w:t>
            </w:r>
            <w:proofErr w:type="gramEnd"/>
            <w:r w:rsidRPr="00AC6128">
              <w:rPr>
                <w:lang w:val="en-US"/>
              </w:rPr>
              <w:t xml:space="preserve">31:0] </w:t>
            </w:r>
            <w:proofErr w:type="spellStart"/>
            <w:r w:rsidRPr="00AC6128">
              <w:rPr>
                <w:lang w:val="en-US"/>
              </w:rPr>
              <w:t>ip_cordic_</w:t>
            </w:r>
            <w:proofErr w:type="gramStart"/>
            <w:r w:rsidRPr="00AC6128">
              <w:rPr>
                <w:lang w:val="en-US"/>
              </w:rPr>
              <w:t>angle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22B6C46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real </w:t>
            </w:r>
            <w:proofErr w:type="spellStart"/>
            <w:r w:rsidRPr="00AC6128">
              <w:rPr>
                <w:lang w:val="en-US"/>
              </w:rPr>
              <w:t>r_ip_cordic_</w:t>
            </w:r>
            <w:proofErr w:type="gramStart"/>
            <w:r w:rsidRPr="00AC6128">
              <w:rPr>
                <w:lang w:val="en-US"/>
              </w:rPr>
              <w:t>angle</w:t>
            </w:r>
            <w:proofErr w:type="spellEnd"/>
            <w:r w:rsidRPr="00AC6128">
              <w:rPr>
                <w:lang w:val="en-US"/>
              </w:rPr>
              <w:t>;</w:t>
            </w:r>
            <w:proofErr w:type="gramEnd"/>
          </w:p>
          <w:p w14:paraId="589A027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initial</w:t>
            </w:r>
          </w:p>
          <w:p w14:paraId="275DF8B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begin</w:t>
            </w:r>
          </w:p>
          <w:p w14:paraId="5B1B114B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3873466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spellStart"/>
            <w:r w:rsidRPr="00AC6128">
              <w:rPr>
                <w:lang w:val="en-US"/>
              </w:rPr>
              <w:t>ip_cordic_angle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gramStart"/>
            <w:r w:rsidRPr="00AC6128">
              <w:rPr>
                <w:lang w:val="en-US"/>
              </w:rPr>
              <w:t>0;</w:t>
            </w:r>
            <w:proofErr w:type="gramEnd"/>
          </w:p>
          <w:p w14:paraId="3960EDA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568A12C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@(</w:t>
            </w:r>
            <w:proofErr w:type="gramEnd"/>
            <w:r w:rsidRPr="00AC6128">
              <w:rPr>
                <w:lang w:val="en-US"/>
              </w:rPr>
              <w:t xml:space="preserve">posedge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09FE765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020DD31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while(</w:t>
            </w:r>
            <w:proofErr w:type="gramEnd"/>
            <w:r w:rsidRPr="00AC6128">
              <w:rPr>
                <w:lang w:val="en-US"/>
              </w:rPr>
              <w:t>1)</w:t>
            </w:r>
          </w:p>
          <w:p w14:paraId="67683F7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begin</w:t>
            </w:r>
          </w:p>
          <w:p w14:paraId="2557D330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gramStart"/>
            <w:r w:rsidRPr="00AC6128">
              <w:rPr>
                <w:lang w:val="en-US"/>
              </w:rPr>
              <w:t>@(</w:t>
            </w:r>
            <w:proofErr w:type="gramEnd"/>
            <w:r w:rsidRPr="00AC6128">
              <w:rPr>
                <w:lang w:val="en-US"/>
              </w:rPr>
              <w:t xml:space="preserve">posedge 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354D94D5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= </w:t>
            </w:r>
            <w:proofErr w:type="spellStart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+ pi/</w:t>
            </w:r>
            <w:proofErr w:type="gramStart"/>
            <w:r w:rsidRPr="00AC6128">
              <w:rPr>
                <w:lang w:val="en-US"/>
              </w:rPr>
              <w:t>180;</w:t>
            </w:r>
            <w:proofErr w:type="gramEnd"/>
          </w:p>
          <w:p w14:paraId="7C53724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if (</w:t>
            </w:r>
            <w:proofErr w:type="spellStart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&gt; pi)</w:t>
            </w:r>
          </w:p>
          <w:p w14:paraId="2854629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    </w:t>
            </w:r>
            <w:proofErr w:type="spellStart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= -</w:t>
            </w:r>
            <w:proofErr w:type="gramStart"/>
            <w:r w:rsidRPr="00AC6128">
              <w:rPr>
                <w:lang w:val="en-US"/>
              </w:rPr>
              <w:t>pi;</w:t>
            </w:r>
            <w:proofErr w:type="gramEnd"/>
          </w:p>
          <w:p w14:paraId="48570F4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  <w:proofErr w:type="spellStart"/>
            <w:r w:rsidRPr="00AC6128">
              <w:rPr>
                <w:lang w:val="en-US"/>
              </w:rPr>
              <w:t>ip_cordic_angle</w:t>
            </w:r>
            <w:proofErr w:type="spellEnd"/>
            <w:r w:rsidRPr="00AC6128">
              <w:rPr>
                <w:lang w:val="en-US"/>
              </w:rPr>
              <w:t xml:space="preserve"> = $</w:t>
            </w:r>
            <w:proofErr w:type="spellStart"/>
            <w:proofErr w:type="gramStart"/>
            <w:r w:rsidRPr="00AC6128">
              <w:rPr>
                <w:lang w:val="en-US"/>
              </w:rPr>
              <w:t>rtoi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proofErr w:type="gramEnd"/>
            <w:r w:rsidRPr="00AC6128">
              <w:rPr>
                <w:lang w:val="en-US"/>
              </w:rPr>
              <w:t>r_ip_cordic_angle</w:t>
            </w:r>
            <w:proofErr w:type="spellEnd"/>
            <w:r w:rsidRPr="00AC6128">
              <w:rPr>
                <w:lang w:val="en-US"/>
              </w:rPr>
              <w:t xml:space="preserve"> * (2.0**29)</w:t>
            </w:r>
            <w:proofErr w:type="gramStart"/>
            <w:r w:rsidRPr="00AC6128">
              <w:rPr>
                <w:lang w:val="en-US"/>
              </w:rPr>
              <w:t>);</w:t>
            </w:r>
            <w:proofErr w:type="gramEnd"/>
          </w:p>
          <w:p w14:paraId="4EF2CBA6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    </w:t>
            </w:r>
          </w:p>
          <w:p w14:paraId="537B6E81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end</w:t>
            </w:r>
          </w:p>
          <w:p w14:paraId="414B247A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</w:p>
          <w:p w14:paraId="7AC33F7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>end</w:t>
            </w:r>
          </w:p>
          <w:p w14:paraId="2F660488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</w:p>
          <w:p w14:paraId="77C8A2A7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cordic_0 </w:t>
            </w:r>
            <w:proofErr w:type="spellStart"/>
            <w:r w:rsidRPr="00AC6128">
              <w:rPr>
                <w:lang w:val="en-US"/>
              </w:rPr>
              <w:t>u_ip</w:t>
            </w:r>
            <w:proofErr w:type="spellEnd"/>
            <w:r w:rsidRPr="00AC6128">
              <w:rPr>
                <w:lang w:val="en-US"/>
              </w:rPr>
              <w:t xml:space="preserve"> (</w:t>
            </w:r>
          </w:p>
          <w:p w14:paraId="6714EB49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s</w:t>
            </w:r>
            <w:proofErr w:type="gramEnd"/>
            <w:r w:rsidRPr="00AC6128">
              <w:rPr>
                <w:lang w:val="en-US"/>
              </w:rPr>
              <w:t>_axis_phase_tdata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ip_cordic_angle</w:t>
            </w:r>
            <w:proofErr w:type="spellEnd"/>
            <w:r w:rsidRPr="00AC6128">
              <w:rPr>
                <w:lang w:val="en-US"/>
              </w:rPr>
              <w:t>),</w:t>
            </w:r>
          </w:p>
          <w:p w14:paraId="28932ADC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s</w:t>
            </w:r>
            <w:proofErr w:type="gramEnd"/>
            <w:r w:rsidRPr="00AC6128">
              <w:rPr>
                <w:lang w:val="en-US"/>
              </w:rPr>
              <w:t>_axis_phase_tvalid</w:t>
            </w:r>
            <w:proofErr w:type="spellEnd"/>
            <w:r w:rsidRPr="00AC6128">
              <w:rPr>
                <w:lang w:val="en-US"/>
              </w:rPr>
              <w:t>(1'b1),</w:t>
            </w:r>
          </w:p>
          <w:p w14:paraId="30DFFD82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</w:t>
            </w:r>
            <w:proofErr w:type="gramStart"/>
            <w:r w:rsidRPr="00AC6128">
              <w:rPr>
                <w:lang w:val="en-US"/>
              </w:rPr>
              <w:t>.</w:t>
            </w:r>
            <w:proofErr w:type="spellStart"/>
            <w:r w:rsidRPr="00AC6128">
              <w:rPr>
                <w:lang w:val="en-US"/>
              </w:rPr>
              <w:t>aclk</w:t>
            </w:r>
            <w:proofErr w:type="spellEnd"/>
            <w:proofErr w:type="gram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clk</w:t>
            </w:r>
            <w:proofErr w:type="spellEnd"/>
            <w:r w:rsidRPr="00AC6128">
              <w:rPr>
                <w:lang w:val="en-US"/>
              </w:rPr>
              <w:t>),</w:t>
            </w:r>
          </w:p>
          <w:p w14:paraId="1C0D37ED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.</w:t>
            </w:r>
            <w:proofErr w:type="spellStart"/>
            <w:r w:rsidRPr="00AC6128">
              <w:rPr>
                <w:lang w:val="en-US"/>
              </w:rPr>
              <w:t>m_axis_dout_</w:t>
            </w:r>
            <w:proofErr w:type="gramStart"/>
            <w:r w:rsidRPr="00AC6128">
              <w:rPr>
                <w:lang w:val="en-US"/>
              </w:rPr>
              <w:t>tdata</w:t>
            </w:r>
            <w:proofErr w:type="spellEnd"/>
            <w:r w:rsidRPr="00AC6128">
              <w:rPr>
                <w:lang w:val="en-US"/>
              </w:rPr>
              <w:t>(</w:t>
            </w:r>
            <w:proofErr w:type="gramEnd"/>
            <w:r w:rsidRPr="00AC6128">
              <w:rPr>
                <w:lang w:val="en-US"/>
              </w:rPr>
              <w:t>{</w:t>
            </w:r>
            <w:proofErr w:type="spellStart"/>
            <w:r w:rsidRPr="00AC6128">
              <w:rPr>
                <w:lang w:val="en-US"/>
              </w:rPr>
              <w:t>sin_ip_out</w:t>
            </w:r>
            <w:proofErr w:type="spellEnd"/>
            <w:r w:rsidRPr="00AC6128">
              <w:rPr>
                <w:lang w:val="en-US"/>
              </w:rPr>
              <w:t xml:space="preserve">, </w:t>
            </w:r>
            <w:proofErr w:type="spellStart"/>
            <w:r w:rsidRPr="00AC6128">
              <w:rPr>
                <w:lang w:val="en-US"/>
              </w:rPr>
              <w:t>cos_ip_</w:t>
            </w:r>
            <w:proofErr w:type="gramStart"/>
            <w:r w:rsidRPr="00AC6128">
              <w:rPr>
                <w:lang w:val="en-US"/>
              </w:rPr>
              <w:t>out</w:t>
            </w:r>
            <w:proofErr w:type="spellEnd"/>
            <w:r w:rsidRPr="00AC6128">
              <w:rPr>
                <w:lang w:val="en-US"/>
              </w:rPr>
              <w:t>})</w:t>
            </w:r>
            <w:proofErr w:type="gramEnd"/>
            <w:r w:rsidRPr="00AC6128">
              <w:rPr>
                <w:lang w:val="en-US"/>
              </w:rPr>
              <w:t>,</w:t>
            </w:r>
          </w:p>
          <w:p w14:paraId="42272E74" w14:textId="77777777" w:rsidR="00AC6128" w:rsidRPr="00AC6128" w:rsidRDefault="00AC6128" w:rsidP="00AC6128">
            <w:pPr>
              <w:pStyle w:val="af4"/>
              <w:rPr>
                <w:lang w:val="en-US"/>
              </w:rPr>
            </w:pPr>
            <w:r w:rsidRPr="00AC6128">
              <w:rPr>
                <w:lang w:val="en-US"/>
              </w:rPr>
              <w:t xml:space="preserve">    .</w:t>
            </w:r>
            <w:proofErr w:type="spellStart"/>
            <w:r w:rsidRPr="00AC6128">
              <w:rPr>
                <w:lang w:val="en-US"/>
              </w:rPr>
              <w:t>m_axis_dout_tvalid</w:t>
            </w:r>
            <w:proofErr w:type="spellEnd"/>
            <w:r w:rsidRPr="00AC6128">
              <w:rPr>
                <w:lang w:val="en-US"/>
              </w:rPr>
              <w:t>(</w:t>
            </w:r>
            <w:proofErr w:type="spellStart"/>
            <w:r w:rsidRPr="00AC6128">
              <w:rPr>
                <w:lang w:val="en-US"/>
              </w:rPr>
              <w:t>ip_valid_out</w:t>
            </w:r>
            <w:proofErr w:type="spellEnd"/>
            <w:r w:rsidRPr="00AC6128">
              <w:rPr>
                <w:lang w:val="en-US"/>
              </w:rPr>
              <w:t>)</w:t>
            </w:r>
          </w:p>
          <w:p w14:paraId="742DEA2F" w14:textId="77777777" w:rsidR="00AC6128" w:rsidRDefault="00AC6128" w:rsidP="00AC6128">
            <w:pPr>
              <w:pStyle w:val="af4"/>
            </w:pPr>
            <w:r>
              <w:t>);</w:t>
            </w:r>
          </w:p>
          <w:p w14:paraId="7D79F9DC" w14:textId="207E094F" w:rsidR="00AC6128" w:rsidRPr="00AC6128" w:rsidRDefault="00AC6128" w:rsidP="00AC6128">
            <w:pPr>
              <w:pStyle w:val="af4"/>
            </w:pPr>
            <w:proofErr w:type="spellStart"/>
            <w:r>
              <w:t>endmodule</w:t>
            </w:r>
            <w:proofErr w:type="spellEnd"/>
          </w:p>
        </w:tc>
      </w:tr>
    </w:tbl>
    <w:p w14:paraId="0FF73E87" w14:textId="4D28338D" w:rsidR="00AC6128" w:rsidRDefault="00181280" w:rsidP="00AC6128">
      <w:pPr>
        <w:pStyle w:val="af9"/>
      </w:pPr>
      <w:r w:rsidRPr="00181280">
        <w:lastRenderedPageBreak/>
        <w:t>Результаты тестирования представлены на рисунке 3.1.</w:t>
      </w:r>
    </w:p>
    <w:p w14:paraId="78DFF556" w14:textId="0A7C2810" w:rsidR="00181280" w:rsidRPr="00181280" w:rsidRDefault="00181280" w:rsidP="00181280">
      <w:pPr>
        <w:pStyle w:val="af5"/>
      </w:pPr>
      <w:r w:rsidRPr="00181280">
        <w:drawing>
          <wp:inline distT="0" distB="0" distL="0" distR="0" wp14:anchorId="05A3D2F0" wp14:editId="1A63C9EC">
            <wp:extent cx="6120130" cy="3644900"/>
            <wp:effectExtent l="0" t="0" r="0" b="0"/>
            <wp:docPr id="288452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F108" w14:textId="5A982370" w:rsidR="00181280" w:rsidRDefault="00181280" w:rsidP="00181280">
      <w:pPr>
        <w:pStyle w:val="af5"/>
      </w:pPr>
      <w:r w:rsidRPr="00181280">
        <w:t>Рисунок 3.1 — Результаты тестирования</w:t>
      </w:r>
    </w:p>
    <w:p w14:paraId="6D6348E2" w14:textId="68D53C71" w:rsidR="00181280" w:rsidRPr="00AC6128" w:rsidRDefault="00181280" w:rsidP="00181280">
      <w:r w:rsidRPr="00181280">
        <w:t xml:space="preserve">По итогам тестирования модуль CORDIC и табличный метод продемонстрировали точность, сопоставимую с IP-ядром XILINX, тогда как </w:t>
      </w:r>
      <w:r w:rsidRPr="00181280">
        <w:lastRenderedPageBreak/>
        <w:t>вычисления по рядам Тейлора оказались менее точными. Это было предсказуемо, поскольку расчёт выполнялся лишь до шестого члена ряда.</w:t>
      </w:r>
    </w:p>
    <w:p w14:paraId="6A23BC93" w14:textId="77777777" w:rsidR="00F91AF3" w:rsidRPr="007E63EC" w:rsidRDefault="00694FB1" w:rsidP="00132AEF">
      <w:pPr>
        <w:pStyle w:val="a"/>
        <w:numPr>
          <w:ilvl w:val="0"/>
          <w:numId w:val="0"/>
        </w:numPr>
        <w:jc w:val="center"/>
      </w:pPr>
      <w:bookmarkStart w:id="7" w:name="_Toc209229894"/>
      <w:r w:rsidRPr="007E63EC">
        <w:lastRenderedPageBreak/>
        <w:t>Заключение</w:t>
      </w:r>
      <w:bookmarkEnd w:id="7"/>
    </w:p>
    <w:p w14:paraId="4E6DB5E2" w14:textId="05E98B97" w:rsidR="00F91AF3" w:rsidRDefault="00A566F5" w:rsidP="003B0A14">
      <w:pPr>
        <w:ind w:firstLine="708"/>
      </w:pPr>
      <w:r w:rsidRPr="00A566F5">
        <w:t>В рамках практической работы были разработаны и проверены на практике различные способы вычисления трансцендентных функций (</w:t>
      </w:r>
      <w:proofErr w:type="spellStart"/>
      <w:r w:rsidRPr="00A566F5">
        <w:t>sin</w:t>
      </w:r>
      <w:proofErr w:type="spellEnd"/>
      <w:r w:rsidRPr="00A566F5">
        <w:t xml:space="preserve"> и </w:t>
      </w:r>
      <w:proofErr w:type="spellStart"/>
      <w:r w:rsidRPr="00A566F5">
        <w:t>cos</w:t>
      </w:r>
      <w:proofErr w:type="spellEnd"/>
      <w:r w:rsidRPr="00A566F5">
        <w:t xml:space="preserve">) на языке </w:t>
      </w:r>
      <w:proofErr w:type="spellStart"/>
      <w:r w:rsidRPr="00A566F5">
        <w:t>Verilog</w:t>
      </w:r>
      <w:proofErr w:type="spellEnd"/>
      <w:r w:rsidRPr="00A566F5">
        <w:t>. Проведён сравнительный анализ методов — ряды Тейлора, табличный способ и алгоритм CORDIC — с результатами работы готового IP-ядра XILINX.</w:t>
      </w:r>
    </w:p>
    <w:p w14:paraId="10FCFDD0" w14:textId="77777777" w:rsidR="00A566F5" w:rsidRPr="007E63EC" w:rsidRDefault="00A566F5" w:rsidP="003B0A14">
      <w:pPr>
        <w:ind w:firstLine="708"/>
      </w:pPr>
    </w:p>
    <w:p w14:paraId="61E78FB8" w14:textId="77777777" w:rsidR="00F91AF3" w:rsidRPr="007E63EC" w:rsidRDefault="00694FB1" w:rsidP="00132AEF">
      <w:pPr>
        <w:pStyle w:val="a"/>
        <w:numPr>
          <w:ilvl w:val="0"/>
          <w:numId w:val="0"/>
        </w:numPr>
        <w:jc w:val="center"/>
      </w:pPr>
      <w:bookmarkStart w:id="8" w:name="_Toc209229895"/>
      <w:r w:rsidRPr="007E63EC">
        <w:lastRenderedPageBreak/>
        <w:t>Список использованных источников</w:t>
      </w:r>
      <w:bookmarkEnd w:id="8"/>
    </w:p>
    <w:p w14:paraId="0B815FE9" w14:textId="77777777" w:rsidR="0032675E" w:rsidRPr="007E63EC" w:rsidRDefault="0032675E" w:rsidP="0032675E">
      <w:pPr>
        <w:pStyle w:val="a1"/>
        <w:numPr>
          <w:ilvl w:val="0"/>
          <w:numId w:val="24"/>
        </w:numPr>
        <w:ind w:left="0" w:firstLine="709"/>
        <w:rPr>
          <w:rFonts w:cs="Times New Roman"/>
          <w:szCs w:val="28"/>
          <w:shd w:val="clear" w:color="auto" w:fill="FFFFFF"/>
        </w:rPr>
      </w:pPr>
      <w:r w:rsidRPr="007E63EC">
        <w:rPr>
          <w:rFonts w:cs="Times New Roman"/>
          <w:szCs w:val="28"/>
          <w:shd w:val="clear" w:color="auto" w:fill="FFFFFF"/>
          <w:lang w:val="en-US"/>
        </w:rPr>
        <w:t>Xilinx</w:t>
      </w:r>
      <w:r w:rsidRPr="007E63EC">
        <w:rPr>
          <w:rFonts w:cs="Times New Roman"/>
          <w:szCs w:val="28"/>
          <w:shd w:val="clear" w:color="auto" w:fill="FFFFFF"/>
        </w:rPr>
        <w:t xml:space="preserve"> (</w:t>
      </w:r>
      <w:r w:rsidRPr="007E63EC">
        <w:rPr>
          <w:rFonts w:cs="Times New Roman"/>
          <w:szCs w:val="28"/>
          <w:shd w:val="clear" w:color="auto" w:fill="FFFFFF"/>
          <w:lang w:val="en-US"/>
        </w:rPr>
        <w:t>AMD</w:t>
      </w:r>
      <w:r w:rsidRPr="007E63EC">
        <w:rPr>
          <w:rFonts w:cs="Times New Roman"/>
          <w:szCs w:val="28"/>
          <w:shd w:val="clear" w:color="auto" w:fill="FFFFFF"/>
        </w:rPr>
        <w:t xml:space="preserve"> </w:t>
      </w:r>
      <w:r w:rsidRPr="007E63EC">
        <w:rPr>
          <w:rFonts w:cs="Times New Roman"/>
          <w:szCs w:val="28"/>
          <w:shd w:val="clear" w:color="auto" w:fill="FFFFFF"/>
          <w:lang w:val="en-US"/>
        </w:rPr>
        <w:t>Official</w:t>
      </w:r>
      <w:r w:rsidRPr="007E63EC">
        <w:rPr>
          <w:rFonts w:cs="Times New Roman"/>
          <w:szCs w:val="28"/>
          <w:shd w:val="clear" w:color="auto" w:fill="FFFFFF"/>
        </w:rPr>
        <w:t xml:space="preserve"> </w:t>
      </w:r>
      <w:r w:rsidRPr="007E63EC">
        <w:rPr>
          <w:rFonts w:cs="Times New Roman"/>
          <w:szCs w:val="28"/>
          <w:shd w:val="clear" w:color="auto" w:fill="FFFFFF"/>
          <w:lang w:val="en-US"/>
        </w:rPr>
        <w:t>Website</w:t>
      </w:r>
      <w:r w:rsidRPr="007E63EC">
        <w:rPr>
          <w:rFonts w:cs="Times New Roman"/>
          <w:szCs w:val="28"/>
          <w:shd w:val="clear" w:color="auto" w:fill="FFFFFF"/>
        </w:rPr>
        <w:t xml:space="preserve">) [Электронный ресурс]. - </w:t>
      </w:r>
      <w:r w:rsidRPr="007E63EC">
        <w:rPr>
          <w:rFonts w:cs="Times New Roman"/>
          <w:szCs w:val="28"/>
          <w:shd w:val="clear" w:color="auto" w:fill="FFFFFF"/>
          <w:lang w:val="en-US"/>
        </w:rPr>
        <w:t>URL</w:t>
      </w:r>
      <w:r w:rsidRPr="007E63EC">
        <w:rPr>
          <w:rFonts w:cs="Times New Roman"/>
          <w:szCs w:val="28"/>
          <w:shd w:val="clear" w:color="auto" w:fill="FFFFFF"/>
        </w:rPr>
        <w:t xml:space="preserve">: </w:t>
      </w:r>
      <w:hyperlink r:id="rId10" w:history="1"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  <w:lang w:val="en-US"/>
          </w:rPr>
          <w:t>https</w:t>
        </w:r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</w:rPr>
          <w:t>://</w:t>
        </w:r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  <w:lang w:val="en-US"/>
          </w:rPr>
          <w:t>www</w:t>
        </w:r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</w:rPr>
          <w:t>.</w:t>
        </w:r>
        <w:proofErr w:type="spellStart"/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  <w:lang w:val="en-US"/>
          </w:rPr>
          <w:t>xilinx</w:t>
        </w:r>
        <w:proofErr w:type="spellEnd"/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</w:rPr>
          <w:t>.</w:t>
        </w:r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  <w:lang w:val="en-US"/>
          </w:rPr>
          <w:t>com</w:t>
        </w:r>
        <w:r w:rsidRPr="007E63EC">
          <w:rPr>
            <w:rStyle w:val="af2"/>
            <w:rFonts w:cs="Times New Roman"/>
            <w:color w:val="auto"/>
            <w:szCs w:val="28"/>
            <w:shd w:val="clear" w:color="auto" w:fill="FFFFFF"/>
          </w:rPr>
          <w:t>/</w:t>
        </w:r>
      </w:hyperlink>
      <w:r w:rsidRPr="007E63EC">
        <w:rPr>
          <w:rFonts w:cs="Times New Roman"/>
          <w:szCs w:val="28"/>
          <w:shd w:val="clear" w:color="auto" w:fill="FFFFFF"/>
        </w:rPr>
        <w:t>.</w:t>
      </w:r>
    </w:p>
    <w:p w14:paraId="7D492DDB" w14:textId="77777777" w:rsidR="0032675E" w:rsidRPr="007E63EC" w:rsidRDefault="00293E58" w:rsidP="0032675E">
      <w:pPr>
        <w:pStyle w:val="a1"/>
        <w:ind w:left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2.</w:t>
      </w:r>
      <w:r w:rsidR="0032675E" w:rsidRPr="007E63EC">
        <w:rPr>
          <w:rFonts w:cs="Times New Roman"/>
          <w:szCs w:val="28"/>
          <w:shd w:val="clear" w:color="auto" w:fill="FFFFFF"/>
        </w:rPr>
        <w:tab/>
        <w:t xml:space="preserve">Угрюмов Е. П. Цифровая схемотехника: учеб. пособие для вузов. —3-е изд., </w:t>
      </w:r>
      <w:proofErr w:type="spellStart"/>
      <w:r w:rsidR="0032675E" w:rsidRPr="007E63EC">
        <w:rPr>
          <w:rFonts w:cs="Times New Roman"/>
          <w:szCs w:val="28"/>
          <w:shd w:val="clear" w:color="auto" w:fill="FFFFFF"/>
        </w:rPr>
        <w:t>перераб</w:t>
      </w:r>
      <w:proofErr w:type="spellEnd"/>
      <w:proofErr w:type="gramStart"/>
      <w:r w:rsidR="0032675E" w:rsidRPr="007E63EC">
        <w:rPr>
          <w:rFonts w:cs="Times New Roman"/>
          <w:szCs w:val="28"/>
          <w:shd w:val="clear" w:color="auto" w:fill="FFFFFF"/>
        </w:rPr>
        <w:t>.</w:t>
      </w:r>
      <w:proofErr w:type="gramEnd"/>
      <w:r w:rsidR="0032675E" w:rsidRPr="007E63EC">
        <w:rPr>
          <w:rFonts w:cs="Times New Roman"/>
          <w:szCs w:val="28"/>
          <w:shd w:val="clear" w:color="auto" w:fill="FFFFFF"/>
        </w:rPr>
        <w:t xml:space="preserve"> и доп. — СПб.: БХВ-Петербург, 2010. — 816 с.: ил.</w:t>
      </w:r>
    </w:p>
    <w:p w14:paraId="7B711DF2" w14:textId="77777777" w:rsidR="0032675E" w:rsidRPr="007E63EC" w:rsidRDefault="0032675E" w:rsidP="0032675E">
      <w:pPr>
        <w:pStyle w:val="a1"/>
        <w:ind w:left="0"/>
        <w:rPr>
          <w:rFonts w:cs="Times New Roman"/>
          <w:szCs w:val="28"/>
          <w:shd w:val="clear" w:color="auto" w:fill="FFFFFF"/>
        </w:rPr>
      </w:pPr>
      <w:r w:rsidRPr="007E63EC">
        <w:rPr>
          <w:rFonts w:cs="Times New Roman"/>
          <w:szCs w:val="28"/>
          <w:shd w:val="clear" w:color="auto" w:fill="FFFFFF"/>
        </w:rPr>
        <w:t>3.</w:t>
      </w:r>
      <w:r w:rsidRPr="007E63EC">
        <w:rPr>
          <w:rFonts w:cs="Times New Roman"/>
          <w:szCs w:val="28"/>
          <w:shd w:val="clear" w:color="auto" w:fill="FFFFFF"/>
        </w:rPr>
        <w:tab/>
        <w:t xml:space="preserve">Тарасов И. Е. ПЛИС </w:t>
      </w:r>
      <w:r w:rsidRPr="007E63EC">
        <w:rPr>
          <w:rFonts w:cs="Times New Roman"/>
          <w:szCs w:val="28"/>
          <w:shd w:val="clear" w:color="auto" w:fill="FFFFFF"/>
          <w:lang w:val="en-US"/>
        </w:rPr>
        <w:t>Xilinx</w:t>
      </w:r>
      <w:r w:rsidRPr="007E63EC">
        <w:rPr>
          <w:rFonts w:cs="Times New Roman"/>
          <w:szCs w:val="28"/>
          <w:shd w:val="clear" w:color="auto" w:fill="FFFFFF"/>
        </w:rPr>
        <w:t>/</w:t>
      </w:r>
      <w:r w:rsidRPr="007E63EC">
        <w:rPr>
          <w:rFonts w:cs="Times New Roman"/>
          <w:szCs w:val="28"/>
          <w:shd w:val="clear" w:color="auto" w:fill="FFFFFF"/>
          <w:lang w:val="en-US"/>
        </w:rPr>
        <w:t>AMD</w:t>
      </w:r>
      <w:r w:rsidRPr="007E63EC">
        <w:rPr>
          <w:rFonts w:cs="Times New Roman"/>
          <w:szCs w:val="28"/>
          <w:shd w:val="clear" w:color="auto" w:fill="FFFFFF"/>
        </w:rPr>
        <w:t xml:space="preserve">. Языки описания аппаратуры </w:t>
      </w:r>
      <w:r w:rsidRPr="007E63EC">
        <w:rPr>
          <w:rFonts w:cs="Times New Roman"/>
          <w:szCs w:val="28"/>
          <w:shd w:val="clear" w:color="auto" w:fill="FFFFFF"/>
          <w:lang w:val="en-US"/>
        </w:rPr>
        <w:t>VHDL</w:t>
      </w:r>
      <w:r w:rsidRPr="007E63EC">
        <w:rPr>
          <w:rFonts w:cs="Times New Roman"/>
          <w:szCs w:val="28"/>
          <w:shd w:val="clear" w:color="auto" w:fill="FFFFFF"/>
        </w:rPr>
        <w:t xml:space="preserve"> и </w:t>
      </w:r>
      <w:r w:rsidRPr="007E63EC">
        <w:rPr>
          <w:rFonts w:cs="Times New Roman"/>
          <w:szCs w:val="28"/>
          <w:shd w:val="clear" w:color="auto" w:fill="FFFFFF"/>
          <w:lang w:val="en-US"/>
        </w:rPr>
        <w:t>Verilog</w:t>
      </w:r>
      <w:r w:rsidRPr="007E63EC">
        <w:rPr>
          <w:rFonts w:cs="Times New Roman"/>
          <w:szCs w:val="28"/>
          <w:shd w:val="clear" w:color="auto" w:fill="FFFFFF"/>
        </w:rPr>
        <w:t>, САПР, приемы проектирования. - М.: Горячая линия - Телеком, 202</w:t>
      </w:r>
      <w:r w:rsidR="00293E58">
        <w:rPr>
          <w:rFonts w:cs="Times New Roman"/>
          <w:szCs w:val="28"/>
          <w:shd w:val="clear" w:color="auto" w:fill="FFFFFF"/>
        </w:rPr>
        <w:t>2.</w:t>
      </w:r>
      <w:r w:rsidRPr="007E63EC">
        <w:rPr>
          <w:rFonts w:cs="Times New Roman"/>
          <w:szCs w:val="28"/>
          <w:shd w:val="clear" w:color="auto" w:fill="FFFFFF"/>
        </w:rPr>
        <w:t xml:space="preserve"> - 538 с.: ил.</w:t>
      </w:r>
    </w:p>
    <w:p w14:paraId="3D96C2A0" w14:textId="77777777" w:rsidR="0032675E" w:rsidRPr="007E63EC" w:rsidRDefault="0032675E" w:rsidP="0032675E">
      <w:pPr>
        <w:rPr>
          <w:rFonts w:cs="Times New Roman"/>
          <w:szCs w:val="28"/>
          <w:shd w:val="clear" w:color="auto" w:fill="FFFFFF"/>
          <w:lang w:val="en-US"/>
        </w:rPr>
      </w:pPr>
      <w:r w:rsidRPr="007E63EC">
        <w:rPr>
          <w:rFonts w:cs="Times New Roman"/>
          <w:szCs w:val="28"/>
          <w:shd w:val="clear" w:color="auto" w:fill="FFFFFF"/>
        </w:rPr>
        <w:t>4.</w:t>
      </w:r>
      <w:r w:rsidRPr="007E63EC">
        <w:rPr>
          <w:rFonts w:cs="Times New Roman"/>
          <w:szCs w:val="28"/>
          <w:shd w:val="clear" w:color="auto" w:fill="FFFFFF"/>
        </w:rPr>
        <w:tab/>
        <w:t xml:space="preserve">Схемотехника устройств компьютерных систем. Ч. 1 [Электронный ресурс]: лабораторный практикум // Н. А. </w:t>
      </w:r>
      <w:proofErr w:type="spellStart"/>
      <w:r w:rsidRPr="007E63EC">
        <w:rPr>
          <w:rFonts w:cs="Times New Roman"/>
          <w:szCs w:val="28"/>
          <w:shd w:val="clear" w:color="auto" w:fill="FFFFFF"/>
        </w:rPr>
        <w:t>Дуксин</w:t>
      </w:r>
      <w:proofErr w:type="spellEnd"/>
      <w:r w:rsidRPr="007E63EC">
        <w:rPr>
          <w:rFonts w:cs="Times New Roman"/>
          <w:szCs w:val="28"/>
          <w:shd w:val="clear" w:color="auto" w:fill="FFFFFF"/>
        </w:rPr>
        <w:t xml:space="preserve">, Д. В. </w:t>
      </w:r>
      <w:proofErr w:type="spellStart"/>
      <w:r w:rsidRPr="007E63EC">
        <w:rPr>
          <w:rFonts w:cs="Times New Roman"/>
          <w:szCs w:val="28"/>
          <w:shd w:val="clear" w:color="auto" w:fill="FFFFFF"/>
        </w:rPr>
        <w:t>Люлява</w:t>
      </w:r>
      <w:proofErr w:type="spellEnd"/>
      <w:r w:rsidRPr="007E63EC">
        <w:rPr>
          <w:rFonts w:cs="Times New Roman"/>
          <w:szCs w:val="28"/>
          <w:shd w:val="clear" w:color="auto" w:fill="FFFFFF"/>
        </w:rPr>
        <w:t xml:space="preserve">, И. Е. Тарасов. — М.: РТУ МИРЭА, 2023. </w:t>
      </w:r>
      <w:r w:rsidRPr="007E63EC">
        <w:rPr>
          <w:rFonts w:cs="Times New Roman"/>
          <w:szCs w:val="28"/>
          <w:shd w:val="clear" w:color="auto" w:fill="FFFFFF"/>
          <w:lang w:val="en-US"/>
        </w:rPr>
        <w:t>(</w:t>
      </w:r>
      <w:r w:rsidRPr="007E63EC">
        <w:rPr>
          <w:rFonts w:cs="Times New Roman"/>
          <w:szCs w:val="28"/>
          <w:shd w:val="clear" w:color="auto" w:fill="FFFFFF"/>
        </w:rPr>
        <w:t>дата</w:t>
      </w:r>
      <w:r w:rsidRPr="007E63EC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7E63EC">
        <w:rPr>
          <w:rFonts w:cs="Times New Roman"/>
          <w:szCs w:val="28"/>
          <w:shd w:val="clear" w:color="auto" w:fill="FFFFFF"/>
        </w:rPr>
        <w:t>обращения</w:t>
      </w:r>
      <w:r w:rsidRPr="007E63EC">
        <w:rPr>
          <w:rFonts w:cs="Times New Roman"/>
          <w:szCs w:val="28"/>
          <w:shd w:val="clear" w:color="auto" w:fill="FFFFFF"/>
          <w:lang w:val="en-US"/>
        </w:rPr>
        <w:t xml:space="preserve">: </w:t>
      </w:r>
      <w:r w:rsidRPr="007E63EC">
        <w:rPr>
          <w:rFonts w:cs="Times New Roman"/>
          <w:szCs w:val="28"/>
          <w:lang w:val="en-US"/>
        </w:rPr>
        <w:t>23.0</w:t>
      </w:r>
      <w:r w:rsidR="00293E58">
        <w:rPr>
          <w:rFonts w:cs="Times New Roman"/>
          <w:szCs w:val="28"/>
          <w:lang w:val="en-US"/>
        </w:rPr>
        <w:t>2.</w:t>
      </w:r>
      <w:r w:rsidRPr="007E63EC">
        <w:rPr>
          <w:rFonts w:cs="Times New Roman"/>
          <w:szCs w:val="28"/>
          <w:lang w:val="en-US"/>
        </w:rPr>
        <w:t>2025</w:t>
      </w:r>
      <w:r w:rsidRPr="007E63EC">
        <w:rPr>
          <w:rFonts w:cs="Times New Roman"/>
          <w:szCs w:val="28"/>
          <w:shd w:val="clear" w:color="auto" w:fill="FFFFFF"/>
          <w:lang w:val="en-US"/>
        </w:rPr>
        <w:t>).</w:t>
      </w:r>
    </w:p>
    <w:p w14:paraId="5BB55BC0" w14:textId="77777777" w:rsidR="0032675E" w:rsidRPr="007E63EC" w:rsidRDefault="0032675E" w:rsidP="0032675E">
      <w:pPr>
        <w:rPr>
          <w:rFonts w:cs="Times New Roman"/>
          <w:szCs w:val="28"/>
          <w:shd w:val="clear" w:color="auto" w:fill="FFFFFF"/>
          <w:lang w:val="en-US"/>
        </w:rPr>
      </w:pPr>
      <w:r w:rsidRPr="007E63EC">
        <w:rPr>
          <w:rFonts w:cs="Times New Roman"/>
          <w:szCs w:val="28"/>
          <w:shd w:val="clear" w:color="auto" w:fill="FFFFFF"/>
          <w:lang w:val="en-US"/>
        </w:rPr>
        <w:t>5.</w:t>
      </w:r>
      <w:r w:rsidRPr="007E63EC">
        <w:rPr>
          <w:rFonts w:cs="Times New Roman"/>
          <w:szCs w:val="28"/>
          <w:shd w:val="clear" w:color="auto" w:fill="FFFFFF"/>
          <w:lang w:val="en-US"/>
        </w:rPr>
        <w:tab/>
        <w:t>IEEE Standard Verilog® Hardware Description Language (IEEE Std 1364-2001).</w:t>
      </w:r>
    </w:p>
    <w:p w14:paraId="578DB69B" w14:textId="77777777" w:rsidR="0032675E" w:rsidRPr="007E63EC" w:rsidRDefault="0032675E" w:rsidP="0032675E">
      <w:pPr>
        <w:rPr>
          <w:szCs w:val="28"/>
        </w:rPr>
      </w:pPr>
      <w:r w:rsidRPr="007E63EC">
        <w:rPr>
          <w:szCs w:val="28"/>
        </w:rPr>
        <w:t>6.</w:t>
      </w:r>
      <w:r w:rsidRPr="007E63EC">
        <w:rPr>
          <w:szCs w:val="28"/>
        </w:rPr>
        <w:tab/>
        <w:t xml:space="preserve">Соловьев В. В. Основы языка проектирования цифровой аппаратуры </w:t>
      </w:r>
      <w:proofErr w:type="spellStart"/>
      <w:r w:rsidRPr="007E63EC">
        <w:rPr>
          <w:szCs w:val="28"/>
        </w:rPr>
        <w:t>Verilog</w:t>
      </w:r>
      <w:proofErr w:type="spellEnd"/>
      <w:r w:rsidRPr="007E63EC">
        <w:rPr>
          <w:szCs w:val="28"/>
        </w:rPr>
        <w:t>. — М.: Горячая линия — Телеком, 2014. — 208 с.</w:t>
      </w:r>
    </w:p>
    <w:p w14:paraId="72A33AB0" w14:textId="77777777" w:rsidR="00D002F8" w:rsidRPr="007E63EC" w:rsidRDefault="0032675E" w:rsidP="0032675E">
      <w:pPr>
        <w:rPr>
          <w:rFonts w:cs="Times New Roman"/>
          <w:szCs w:val="28"/>
          <w:shd w:val="clear" w:color="auto" w:fill="FFFFFF"/>
          <w:lang w:val="en-US"/>
        </w:rPr>
      </w:pPr>
      <w:r w:rsidRPr="007E63EC">
        <w:rPr>
          <w:szCs w:val="28"/>
        </w:rPr>
        <w:t>7.</w:t>
      </w:r>
      <w:r w:rsidRPr="007E63EC">
        <w:rPr>
          <w:szCs w:val="28"/>
        </w:rPr>
        <w:tab/>
      </w:r>
      <w:proofErr w:type="spellStart"/>
      <w:r w:rsidRPr="007E63EC">
        <w:rPr>
          <w:szCs w:val="28"/>
        </w:rPr>
        <w:t>Дуксин</w:t>
      </w:r>
      <w:proofErr w:type="spellEnd"/>
      <w:r w:rsidRPr="007E63EC">
        <w:rPr>
          <w:szCs w:val="28"/>
        </w:rPr>
        <w:t xml:space="preserve"> Н.А., </w:t>
      </w:r>
      <w:proofErr w:type="spellStart"/>
      <w:r w:rsidRPr="007E63EC">
        <w:rPr>
          <w:szCs w:val="28"/>
        </w:rPr>
        <w:t>Люлява</w:t>
      </w:r>
      <w:proofErr w:type="spellEnd"/>
      <w:r w:rsidRPr="007E63EC">
        <w:rPr>
          <w:szCs w:val="28"/>
        </w:rPr>
        <w:t xml:space="preserve"> Д.В., Долидзе И.И. Вопросы проектирования специализированных вычислителей конвейерного типа. Сборник трудов XII Международной научной конференции «ИТ – СТАНДАРТ 2023», с. </w:t>
      </w:r>
      <w:proofErr w:type="gramStart"/>
      <w:r w:rsidRPr="007E63EC">
        <w:rPr>
          <w:szCs w:val="28"/>
        </w:rPr>
        <w:t>181-193</w:t>
      </w:r>
      <w:proofErr w:type="gramEnd"/>
      <w:r w:rsidRPr="007E63EC">
        <w:rPr>
          <w:szCs w:val="28"/>
        </w:rPr>
        <w:t>.</w:t>
      </w:r>
    </w:p>
    <w:sectPr w:rsidR="00D002F8" w:rsidRPr="007E63EC" w:rsidSect="00C71B45">
      <w:footerReference w:type="default" r:id="rId11"/>
      <w:footerReference w:type="firs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D8714" w14:textId="77777777" w:rsidR="00785AFF" w:rsidRDefault="00785AFF" w:rsidP="009E241C">
      <w:pPr>
        <w:spacing w:line="240" w:lineRule="auto"/>
      </w:pPr>
      <w:r>
        <w:separator/>
      </w:r>
    </w:p>
  </w:endnote>
  <w:endnote w:type="continuationSeparator" w:id="0">
    <w:p w14:paraId="499D7445" w14:textId="77777777" w:rsidR="00785AFF" w:rsidRDefault="00785AFF" w:rsidP="009E2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4473120"/>
      <w:docPartObj>
        <w:docPartGallery w:val="Page Numbers (Bottom of Page)"/>
        <w:docPartUnique/>
      </w:docPartObj>
    </w:sdtPr>
    <w:sdtContent>
      <w:p w14:paraId="0DFD5C0A" w14:textId="77777777" w:rsidR="00397A90" w:rsidRDefault="00000000">
        <w:pPr>
          <w:pStyle w:val="ac"/>
          <w:ind w:firstLine="0"/>
          <w:jc w:val="center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8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3ACFB" w14:textId="77777777" w:rsidR="00397A90" w:rsidRDefault="00397A90">
    <w:pPr>
      <w:pStyle w:val="ac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2F03F" w14:textId="77777777" w:rsidR="00785AFF" w:rsidRDefault="00785AFF" w:rsidP="009E241C">
      <w:pPr>
        <w:spacing w:line="240" w:lineRule="auto"/>
      </w:pPr>
      <w:r>
        <w:separator/>
      </w:r>
    </w:p>
  </w:footnote>
  <w:footnote w:type="continuationSeparator" w:id="0">
    <w:p w14:paraId="75D933EC" w14:textId="77777777" w:rsidR="00785AFF" w:rsidRDefault="00785AFF" w:rsidP="009E24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F60"/>
    <w:multiLevelType w:val="multilevel"/>
    <w:tmpl w:val="DE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455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06166"/>
    <w:multiLevelType w:val="hybridMultilevel"/>
    <w:tmpl w:val="C7826C76"/>
    <w:lvl w:ilvl="0" w:tplc="50508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29C7577"/>
    <w:multiLevelType w:val="hybridMultilevel"/>
    <w:tmpl w:val="2E780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51791"/>
    <w:multiLevelType w:val="hybridMultilevel"/>
    <w:tmpl w:val="74961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5E00F9"/>
    <w:multiLevelType w:val="hybridMultilevel"/>
    <w:tmpl w:val="6BF8A800"/>
    <w:lvl w:ilvl="0" w:tplc="9CD66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1536"/>
    <w:multiLevelType w:val="multilevel"/>
    <w:tmpl w:val="B968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14671"/>
    <w:multiLevelType w:val="hybridMultilevel"/>
    <w:tmpl w:val="4B16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CF3"/>
    <w:multiLevelType w:val="multilevel"/>
    <w:tmpl w:val="DE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06D84"/>
    <w:multiLevelType w:val="multilevel"/>
    <w:tmpl w:val="7B1E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851A9"/>
    <w:multiLevelType w:val="hybridMultilevel"/>
    <w:tmpl w:val="15DAA0FA"/>
    <w:lvl w:ilvl="0" w:tplc="50508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E5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9C23C3"/>
    <w:multiLevelType w:val="multilevel"/>
    <w:tmpl w:val="3480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77B25"/>
    <w:multiLevelType w:val="hybridMultilevel"/>
    <w:tmpl w:val="F11C743E"/>
    <w:lvl w:ilvl="0" w:tplc="50508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508E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27293"/>
    <w:multiLevelType w:val="hybridMultilevel"/>
    <w:tmpl w:val="82542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2A7BD0"/>
    <w:multiLevelType w:val="multilevel"/>
    <w:tmpl w:val="6B760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E1E3E3A"/>
    <w:multiLevelType w:val="hybridMultilevel"/>
    <w:tmpl w:val="D054C5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7566347"/>
    <w:multiLevelType w:val="hybridMultilevel"/>
    <w:tmpl w:val="E06EA1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C7B566E"/>
    <w:multiLevelType w:val="multilevel"/>
    <w:tmpl w:val="107EFD68"/>
    <w:lvl w:ilvl="0">
      <w:start w:val="1"/>
      <w:numFmt w:val="decimal"/>
      <w:pStyle w:val="a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45965779">
    <w:abstractNumId w:val="14"/>
  </w:num>
  <w:num w:numId="2" w16cid:durableId="1203590824">
    <w:abstractNumId w:val="0"/>
  </w:num>
  <w:num w:numId="3" w16cid:durableId="373892793">
    <w:abstractNumId w:val="11"/>
  </w:num>
  <w:num w:numId="4" w16cid:durableId="582372677">
    <w:abstractNumId w:val="1"/>
  </w:num>
  <w:num w:numId="5" w16cid:durableId="580917646">
    <w:abstractNumId w:val="2"/>
  </w:num>
  <w:num w:numId="6" w16cid:durableId="739133416">
    <w:abstractNumId w:val="13"/>
  </w:num>
  <w:num w:numId="7" w16cid:durableId="736441645">
    <w:abstractNumId w:val="6"/>
  </w:num>
  <w:num w:numId="8" w16cid:durableId="1370030234">
    <w:abstractNumId w:val="12"/>
  </w:num>
  <w:num w:numId="9" w16cid:durableId="1448086367">
    <w:abstractNumId w:val="19"/>
  </w:num>
  <w:num w:numId="10" w16cid:durableId="262810773">
    <w:abstractNumId w:val="10"/>
  </w:num>
  <w:num w:numId="11" w16cid:durableId="899051698">
    <w:abstractNumId w:val="9"/>
  </w:num>
  <w:num w:numId="12" w16cid:durableId="2125804398">
    <w:abstractNumId w:val="8"/>
  </w:num>
  <w:num w:numId="13" w16cid:durableId="84616158">
    <w:abstractNumId w:val="3"/>
  </w:num>
  <w:num w:numId="14" w16cid:durableId="917443197">
    <w:abstractNumId w:val="3"/>
  </w:num>
  <w:num w:numId="15" w16cid:durableId="95269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26843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535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73895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895058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4073688">
    <w:abstractNumId w:val="7"/>
  </w:num>
  <w:num w:numId="21" w16cid:durableId="1242906757">
    <w:abstractNumId w:val="15"/>
  </w:num>
  <w:num w:numId="22" w16cid:durableId="2876616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594694">
    <w:abstractNumId w:val="17"/>
  </w:num>
  <w:num w:numId="24" w16cid:durableId="1373845190">
    <w:abstractNumId w:val="18"/>
  </w:num>
  <w:num w:numId="25" w16cid:durableId="1226407905">
    <w:abstractNumId w:val="4"/>
  </w:num>
  <w:num w:numId="26" w16cid:durableId="1046443433">
    <w:abstractNumId w:val="16"/>
  </w:num>
  <w:num w:numId="27" w16cid:durableId="15148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28"/>
    <w:rsid w:val="0002764F"/>
    <w:rsid w:val="00041E78"/>
    <w:rsid w:val="0004690E"/>
    <w:rsid w:val="00057229"/>
    <w:rsid w:val="000723CE"/>
    <w:rsid w:val="000931F0"/>
    <w:rsid w:val="00096692"/>
    <w:rsid w:val="000A204F"/>
    <w:rsid w:val="000B4D67"/>
    <w:rsid w:val="000B66FE"/>
    <w:rsid w:val="000D0C3C"/>
    <w:rsid w:val="000F5BB7"/>
    <w:rsid w:val="00114AE4"/>
    <w:rsid w:val="001173CB"/>
    <w:rsid w:val="00121F02"/>
    <w:rsid w:val="00132AEF"/>
    <w:rsid w:val="00132B94"/>
    <w:rsid w:val="001376E6"/>
    <w:rsid w:val="00175E98"/>
    <w:rsid w:val="00181280"/>
    <w:rsid w:val="001851CD"/>
    <w:rsid w:val="0019537C"/>
    <w:rsid w:val="001C0F6C"/>
    <w:rsid w:val="001C28B4"/>
    <w:rsid w:val="001C6FB5"/>
    <w:rsid w:val="001D61BB"/>
    <w:rsid w:val="001F068F"/>
    <w:rsid w:val="00206733"/>
    <w:rsid w:val="00213301"/>
    <w:rsid w:val="00264A1A"/>
    <w:rsid w:val="002835CA"/>
    <w:rsid w:val="002846A0"/>
    <w:rsid w:val="00284D74"/>
    <w:rsid w:val="00293E58"/>
    <w:rsid w:val="002B5FD2"/>
    <w:rsid w:val="002D630F"/>
    <w:rsid w:val="002E4052"/>
    <w:rsid w:val="002E57A4"/>
    <w:rsid w:val="002F3F4E"/>
    <w:rsid w:val="003020AB"/>
    <w:rsid w:val="00305889"/>
    <w:rsid w:val="0032675E"/>
    <w:rsid w:val="003734CE"/>
    <w:rsid w:val="00397A90"/>
    <w:rsid w:val="003A0882"/>
    <w:rsid w:val="003B0A14"/>
    <w:rsid w:val="003B4E87"/>
    <w:rsid w:val="003F3A5E"/>
    <w:rsid w:val="003F583F"/>
    <w:rsid w:val="00401344"/>
    <w:rsid w:val="00402C66"/>
    <w:rsid w:val="004044B8"/>
    <w:rsid w:val="004113D6"/>
    <w:rsid w:val="004149B3"/>
    <w:rsid w:val="00424474"/>
    <w:rsid w:val="0044386D"/>
    <w:rsid w:val="00476D22"/>
    <w:rsid w:val="004970CF"/>
    <w:rsid w:val="004A361A"/>
    <w:rsid w:val="004A6D8F"/>
    <w:rsid w:val="004A7F7F"/>
    <w:rsid w:val="004D4AF9"/>
    <w:rsid w:val="004E29FE"/>
    <w:rsid w:val="004F2ABF"/>
    <w:rsid w:val="00503803"/>
    <w:rsid w:val="0050534D"/>
    <w:rsid w:val="00522E95"/>
    <w:rsid w:val="005231CF"/>
    <w:rsid w:val="00560284"/>
    <w:rsid w:val="00572656"/>
    <w:rsid w:val="005905CE"/>
    <w:rsid w:val="0059089D"/>
    <w:rsid w:val="00590944"/>
    <w:rsid w:val="005C530E"/>
    <w:rsid w:val="005E4761"/>
    <w:rsid w:val="00604FF0"/>
    <w:rsid w:val="00611D7C"/>
    <w:rsid w:val="00613B3A"/>
    <w:rsid w:val="006165FA"/>
    <w:rsid w:val="006343F4"/>
    <w:rsid w:val="0064100B"/>
    <w:rsid w:val="00645A5B"/>
    <w:rsid w:val="00672C75"/>
    <w:rsid w:val="00682895"/>
    <w:rsid w:val="006873F3"/>
    <w:rsid w:val="00694FB1"/>
    <w:rsid w:val="006A20CE"/>
    <w:rsid w:val="006C22C1"/>
    <w:rsid w:val="006C25EF"/>
    <w:rsid w:val="006C66AC"/>
    <w:rsid w:val="006E66F0"/>
    <w:rsid w:val="00703CFC"/>
    <w:rsid w:val="00713363"/>
    <w:rsid w:val="00720F20"/>
    <w:rsid w:val="00736E3F"/>
    <w:rsid w:val="00746B4B"/>
    <w:rsid w:val="00760277"/>
    <w:rsid w:val="00774165"/>
    <w:rsid w:val="00775098"/>
    <w:rsid w:val="00785AFF"/>
    <w:rsid w:val="0079261E"/>
    <w:rsid w:val="007A44FE"/>
    <w:rsid w:val="007E63EC"/>
    <w:rsid w:val="00803CDF"/>
    <w:rsid w:val="00804139"/>
    <w:rsid w:val="0082118E"/>
    <w:rsid w:val="008220F3"/>
    <w:rsid w:val="00830FE3"/>
    <w:rsid w:val="008421AA"/>
    <w:rsid w:val="00857DA4"/>
    <w:rsid w:val="00881DDF"/>
    <w:rsid w:val="00887A57"/>
    <w:rsid w:val="008C0618"/>
    <w:rsid w:val="008D2A2A"/>
    <w:rsid w:val="009012D6"/>
    <w:rsid w:val="00911215"/>
    <w:rsid w:val="00911A3F"/>
    <w:rsid w:val="009174B2"/>
    <w:rsid w:val="009452DE"/>
    <w:rsid w:val="00954847"/>
    <w:rsid w:val="00973B47"/>
    <w:rsid w:val="0098029A"/>
    <w:rsid w:val="00985242"/>
    <w:rsid w:val="00992595"/>
    <w:rsid w:val="009A5667"/>
    <w:rsid w:val="009B51F7"/>
    <w:rsid w:val="009E241C"/>
    <w:rsid w:val="00A111F3"/>
    <w:rsid w:val="00A308BC"/>
    <w:rsid w:val="00A3205E"/>
    <w:rsid w:val="00A346C7"/>
    <w:rsid w:val="00A3564A"/>
    <w:rsid w:val="00A566F5"/>
    <w:rsid w:val="00A7314D"/>
    <w:rsid w:val="00A81D7D"/>
    <w:rsid w:val="00A82134"/>
    <w:rsid w:val="00AA0CF4"/>
    <w:rsid w:val="00AC6128"/>
    <w:rsid w:val="00AD63D8"/>
    <w:rsid w:val="00AD6E45"/>
    <w:rsid w:val="00AE5E15"/>
    <w:rsid w:val="00AF5003"/>
    <w:rsid w:val="00B1239F"/>
    <w:rsid w:val="00B1409F"/>
    <w:rsid w:val="00B2160F"/>
    <w:rsid w:val="00B21B57"/>
    <w:rsid w:val="00B23137"/>
    <w:rsid w:val="00B4731A"/>
    <w:rsid w:val="00B63682"/>
    <w:rsid w:val="00B702B6"/>
    <w:rsid w:val="00B82381"/>
    <w:rsid w:val="00B94636"/>
    <w:rsid w:val="00BB33A8"/>
    <w:rsid w:val="00BC2C77"/>
    <w:rsid w:val="00BE21EF"/>
    <w:rsid w:val="00BE53BC"/>
    <w:rsid w:val="00C409E6"/>
    <w:rsid w:val="00C50B1C"/>
    <w:rsid w:val="00C548B5"/>
    <w:rsid w:val="00C563A7"/>
    <w:rsid w:val="00C568CD"/>
    <w:rsid w:val="00C602ED"/>
    <w:rsid w:val="00C70488"/>
    <w:rsid w:val="00C71B45"/>
    <w:rsid w:val="00C924B7"/>
    <w:rsid w:val="00CB15BE"/>
    <w:rsid w:val="00CB7695"/>
    <w:rsid w:val="00CD0053"/>
    <w:rsid w:val="00CD2AF9"/>
    <w:rsid w:val="00CF4695"/>
    <w:rsid w:val="00CF590B"/>
    <w:rsid w:val="00D002F8"/>
    <w:rsid w:val="00D076E6"/>
    <w:rsid w:val="00D1185C"/>
    <w:rsid w:val="00D13578"/>
    <w:rsid w:val="00D52270"/>
    <w:rsid w:val="00D77325"/>
    <w:rsid w:val="00D91ABD"/>
    <w:rsid w:val="00D946F1"/>
    <w:rsid w:val="00DB150D"/>
    <w:rsid w:val="00DD7BA2"/>
    <w:rsid w:val="00E255D2"/>
    <w:rsid w:val="00E26AAA"/>
    <w:rsid w:val="00E32D44"/>
    <w:rsid w:val="00E4258E"/>
    <w:rsid w:val="00E43C76"/>
    <w:rsid w:val="00E5182F"/>
    <w:rsid w:val="00E623C3"/>
    <w:rsid w:val="00E82BE6"/>
    <w:rsid w:val="00EB3A38"/>
    <w:rsid w:val="00F04843"/>
    <w:rsid w:val="00F16674"/>
    <w:rsid w:val="00F40189"/>
    <w:rsid w:val="00F67AA0"/>
    <w:rsid w:val="00F91AF3"/>
    <w:rsid w:val="00F9337D"/>
    <w:rsid w:val="00FB33DB"/>
    <w:rsid w:val="00FB5D6A"/>
    <w:rsid w:val="00FB7ED5"/>
    <w:rsid w:val="00FC3FB4"/>
    <w:rsid w:val="00FE75E1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41737"/>
  <w15:chartTrackingRefBased/>
  <w15:docId w15:val="{E50EB27B-2450-4B5B-9638-B9C8617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612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rsid w:val="0004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1"/>
    <w:next w:val="a0"/>
    <w:link w:val="20"/>
    <w:uiPriority w:val="9"/>
    <w:unhideWhenUsed/>
    <w:qFormat/>
    <w:rsid w:val="00132AEF"/>
    <w:pPr>
      <w:keepNext/>
      <w:numPr>
        <w:ilvl w:val="1"/>
        <w:numId w:val="9"/>
      </w:numPr>
      <w:suppressAutoHyphens/>
      <w:spacing w:before="480" w:after="240"/>
      <w:ind w:left="0" w:firstLine="709"/>
      <w:outlineLvl w:val="1"/>
    </w:pPr>
    <w:rPr>
      <w:b/>
      <w:bCs/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46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4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46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469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469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469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469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6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132AEF"/>
    <w:rPr>
      <w:rFonts w:ascii="Times New Roman" w:hAnsi="Times New Roman"/>
      <w:b/>
      <w:bCs/>
      <w:kern w:val="0"/>
      <w:sz w:val="32"/>
      <w:szCs w:val="22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046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46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469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46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469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46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4690E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0"/>
    <w:next w:val="a0"/>
    <w:link w:val="a5"/>
    <w:uiPriority w:val="10"/>
    <w:qFormat/>
    <w:rsid w:val="00132AEF"/>
    <w:pPr>
      <w:keepNext/>
      <w:pageBreakBefore/>
      <w:numPr>
        <w:numId w:val="9"/>
      </w:numPr>
      <w:spacing w:after="240"/>
      <w:ind w:left="0"/>
      <w:contextualSpacing/>
      <w:jc w:val="left"/>
      <w:outlineLvl w:val="0"/>
    </w:pPr>
    <w:rPr>
      <w:rFonts w:eastAsiaTheme="majorEastAsia" w:cstheme="majorBidi"/>
      <w:b/>
      <w:caps/>
      <w:spacing w:val="-10"/>
      <w:kern w:val="28"/>
      <w:sz w:val="36"/>
      <w:szCs w:val="56"/>
      <w14:ligatures w14:val="standardContextual"/>
    </w:rPr>
  </w:style>
  <w:style w:type="character" w:customStyle="1" w:styleId="a5">
    <w:name w:val="Заголовок Знак"/>
    <w:basedOn w:val="a2"/>
    <w:link w:val="a"/>
    <w:uiPriority w:val="10"/>
    <w:rsid w:val="00132AEF"/>
    <w:rPr>
      <w:rFonts w:ascii="Times New Roman" w:eastAsiaTheme="majorEastAsia" w:hAnsi="Times New Roman" w:cstheme="majorBidi"/>
      <w:b/>
      <w:caps/>
      <w:spacing w:val="-10"/>
      <w:kern w:val="28"/>
      <w:sz w:val="3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469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2"/>
    <w:link w:val="a6"/>
    <w:uiPriority w:val="11"/>
    <w:rsid w:val="0004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4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04690E"/>
    <w:rPr>
      <w:i/>
      <w:iCs/>
      <w:color w:val="404040" w:themeColor="text1" w:themeTint="BF"/>
    </w:rPr>
  </w:style>
  <w:style w:type="paragraph" w:styleId="a1">
    <w:name w:val="List Paragraph"/>
    <w:basedOn w:val="a0"/>
    <w:uiPriority w:val="34"/>
    <w:qFormat/>
    <w:rsid w:val="0004690E"/>
    <w:pPr>
      <w:ind w:left="720"/>
      <w:contextualSpacing/>
    </w:pPr>
  </w:style>
  <w:style w:type="character" w:styleId="a8">
    <w:name w:val="Intense Emphasis"/>
    <w:basedOn w:val="a2"/>
    <w:uiPriority w:val="21"/>
    <w:qFormat/>
    <w:rsid w:val="0004690E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046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2"/>
    <w:link w:val="a9"/>
    <w:uiPriority w:val="30"/>
    <w:rsid w:val="0004690E"/>
    <w:rPr>
      <w:i/>
      <w:iCs/>
      <w:color w:val="0F4761" w:themeColor="accent1" w:themeShade="BF"/>
    </w:rPr>
  </w:style>
  <w:style w:type="character" w:styleId="ab">
    <w:name w:val="Intense Reference"/>
    <w:basedOn w:val="a2"/>
    <w:uiPriority w:val="32"/>
    <w:qFormat/>
    <w:rsid w:val="0004690E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0"/>
    <w:link w:val="ad"/>
    <w:uiPriority w:val="99"/>
    <w:unhideWhenUsed/>
    <w:rsid w:val="009E24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9E241C"/>
    <w:rPr>
      <w:rFonts w:ascii="Times New Roman" w:hAnsi="Times New Roman"/>
      <w:kern w:val="0"/>
      <w:sz w:val="28"/>
      <w:szCs w:val="22"/>
      <w14:ligatures w14:val="none"/>
    </w:rPr>
  </w:style>
  <w:style w:type="table" w:customStyle="1" w:styleId="11">
    <w:name w:val="Сетка таблицы1"/>
    <w:basedOn w:val="a3"/>
    <w:next w:val="ae"/>
    <w:rsid w:val="009E241C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Table Grid"/>
    <w:basedOn w:val="a3"/>
    <w:uiPriority w:val="39"/>
    <w:rsid w:val="009E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0"/>
    <w:uiPriority w:val="39"/>
    <w:unhideWhenUsed/>
    <w:qFormat/>
    <w:rsid w:val="009E241C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ru-RU"/>
    </w:rPr>
  </w:style>
  <w:style w:type="paragraph" w:styleId="af0">
    <w:name w:val="header"/>
    <w:basedOn w:val="a0"/>
    <w:link w:val="af1"/>
    <w:uiPriority w:val="99"/>
    <w:unhideWhenUsed/>
    <w:rsid w:val="009E24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9E241C"/>
    <w:rPr>
      <w:rFonts w:ascii="Times New Roman" w:hAnsi="Times New Roman"/>
      <w:kern w:val="0"/>
      <w:sz w:val="28"/>
      <w:szCs w:val="22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713363"/>
    <w:pPr>
      <w:tabs>
        <w:tab w:val="left" w:pos="1200"/>
        <w:tab w:val="right" w:leader="dot" w:pos="9345"/>
      </w:tabs>
      <w:spacing w:after="100"/>
      <w:ind w:left="709" w:hanging="709"/>
    </w:pPr>
    <w:rPr>
      <w:caps/>
    </w:rPr>
  </w:style>
  <w:style w:type="character" w:styleId="af2">
    <w:name w:val="Hyperlink"/>
    <w:basedOn w:val="a2"/>
    <w:uiPriority w:val="99"/>
    <w:unhideWhenUsed/>
    <w:rsid w:val="009E241C"/>
    <w:rPr>
      <w:color w:val="467886" w:themeColor="hyperlink"/>
      <w:u w:val="single"/>
    </w:rPr>
  </w:style>
  <w:style w:type="paragraph" w:customStyle="1" w:styleId="af3">
    <w:name w:val="Надпись таблицы"/>
    <w:basedOn w:val="a0"/>
    <w:qFormat/>
    <w:rsid w:val="00293E58"/>
    <w:pPr>
      <w:keepNext/>
      <w:spacing w:before="120" w:line="240" w:lineRule="auto"/>
      <w:ind w:firstLine="0"/>
      <w:jc w:val="left"/>
    </w:pPr>
    <w:rPr>
      <w:rFonts w:cs="Times New Roman"/>
      <w:i/>
      <w:sz w:val="24"/>
      <w:szCs w:val="28"/>
    </w:rPr>
  </w:style>
  <w:style w:type="paragraph" w:customStyle="1" w:styleId="af4">
    <w:name w:val="Содержимое_Листинг"/>
    <w:basedOn w:val="a0"/>
    <w:qFormat/>
    <w:rsid w:val="0098524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23">
    <w:name w:val="toc 2"/>
    <w:basedOn w:val="a0"/>
    <w:next w:val="a0"/>
    <w:autoRedefine/>
    <w:uiPriority w:val="39"/>
    <w:unhideWhenUsed/>
    <w:rsid w:val="00713363"/>
    <w:pPr>
      <w:tabs>
        <w:tab w:val="left" w:pos="1680"/>
        <w:tab w:val="right" w:leader="dot" w:pos="9345"/>
      </w:tabs>
      <w:spacing w:after="100"/>
      <w:ind w:left="709" w:hanging="709"/>
    </w:pPr>
  </w:style>
  <w:style w:type="paragraph" w:customStyle="1" w:styleId="af5">
    <w:name w:val="Рисунок"/>
    <w:basedOn w:val="a0"/>
    <w:qFormat/>
    <w:rsid w:val="00293E58"/>
    <w:pPr>
      <w:suppressAutoHyphens/>
      <w:spacing w:after="120" w:line="240" w:lineRule="auto"/>
      <w:ind w:firstLine="0"/>
      <w:jc w:val="center"/>
    </w:pPr>
    <w:rPr>
      <w:b/>
      <w:sz w:val="24"/>
    </w:rPr>
  </w:style>
  <w:style w:type="paragraph" w:styleId="af6">
    <w:name w:val="Normal (Web)"/>
    <w:basedOn w:val="a0"/>
    <w:uiPriority w:val="99"/>
    <w:semiHidden/>
    <w:unhideWhenUsed/>
    <w:rsid w:val="00F91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-line">
    <w:name w:val="code-line"/>
    <w:basedOn w:val="a0"/>
    <w:rsid w:val="000B66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Содержимое таблицы"/>
    <w:basedOn w:val="a0"/>
    <w:qFormat/>
    <w:rsid w:val="00A308BC"/>
    <w:pPr>
      <w:suppressAutoHyphens/>
      <w:overflowPunct w:val="0"/>
      <w:spacing w:line="240" w:lineRule="auto"/>
      <w:ind w:firstLine="0"/>
    </w:pPr>
    <w:rPr>
      <w:rFonts w:eastAsia="Calibri" w:cs="Arial"/>
      <w:sz w:val="24"/>
    </w:rPr>
  </w:style>
  <w:style w:type="table" w:customStyle="1" w:styleId="24">
    <w:name w:val="Сетка таблицы2"/>
    <w:basedOn w:val="a3"/>
    <w:next w:val="ae"/>
    <w:rsid w:val="00CB15B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2"/>
    <w:uiPriority w:val="99"/>
    <w:semiHidden/>
    <w:rsid w:val="00F40189"/>
    <w:rPr>
      <w:color w:val="666666"/>
    </w:rPr>
  </w:style>
  <w:style w:type="table" w:customStyle="1" w:styleId="31">
    <w:name w:val="Сетка таблицы3"/>
    <w:basedOn w:val="a3"/>
    <w:next w:val="ae"/>
    <w:rsid w:val="0032675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e"/>
    <w:rsid w:val="0032675E"/>
    <w:pPr>
      <w:widowControl w:val="0"/>
      <w:spacing w:line="259" w:lineRule="auto"/>
      <w:jc w:val="both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9">
    <w:name w:val="После листига"/>
    <w:basedOn w:val="a0"/>
    <w:link w:val="afa"/>
    <w:qFormat/>
    <w:rsid w:val="00293E58"/>
    <w:pPr>
      <w:spacing w:before="120"/>
    </w:pPr>
  </w:style>
  <w:style w:type="character" w:customStyle="1" w:styleId="afa">
    <w:name w:val="После листига Знак"/>
    <w:basedOn w:val="a2"/>
    <w:link w:val="af9"/>
    <w:rsid w:val="00293E58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afb">
    <w:name w:val="Базовый мирэа"/>
    <w:rsid w:val="00AC612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xilinx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irea\&#1057;&#1093;&#1077;&#1084;&#1086;&#1090;&#1077;&#1093;&#1085;&#1080;&#1082;&#1072;%20&#1091;&#1089;&#1090;&#1088;&#1086;&#1081;&#1089;&#1090;&#1074;%20&#1082;&#1086;&#1084;&#1087;&#1100;&#1102;&#1090;&#1077;&#1088;&#1085;&#1099;&#1093;%20&#1089;&#1080;&#1089;&#1090;&#1077;&#1084;\&#1064;&#1072;&#1073;&#1083;&#1086;&#1085;%20&#1087;&#1088;&#1072;&#1082;&#1090;&#1080;&#1082;&#1072;%20&#1089;&#1093;&#1077;&#1084;&#1072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BB5CA-5DF4-4E2A-B47F-D80FFE45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практика схемач.dotx</Template>
  <TotalTime>13</TotalTime>
  <Pages>15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 Derev</cp:lastModifiedBy>
  <cp:revision>7</cp:revision>
  <cp:lastPrinted>2025-09-20T00:07:00Z</cp:lastPrinted>
  <dcterms:created xsi:type="dcterms:W3CDTF">2025-09-19T23:48:00Z</dcterms:created>
  <dcterms:modified xsi:type="dcterms:W3CDTF">2025-09-20T00:07:00Z</dcterms:modified>
</cp:coreProperties>
</file>